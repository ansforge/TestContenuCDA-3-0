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553C4" w14:textId="77777777" w:rsidR="004E34E7" w:rsidRPr="00E814FD" w:rsidRDefault="004E34E7" w:rsidP="004E34E7">
      <w:pPr>
        <w:jc w:val="center"/>
        <w:rPr>
          <w:rFonts w:asciiTheme="minorHAnsi" w:hAnsiTheme="minorHAnsi" w:cstheme="minorHAnsi"/>
          <w:b/>
          <w:sz w:val="18"/>
          <w:szCs w:val="18"/>
        </w:rPr>
      </w:pPr>
      <w:bookmarkStart w:id="0" w:name="OLE_LINK1"/>
      <w:bookmarkStart w:id="1" w:name="OLE_LINK2"/>
      <w:r w:rsidRPr="00E814FD">
        <w:rPr>
          <w:rFonts w:asciiTheme="minorHAnsi" w:hAnsiTheme="minorHAnsi" w:cstheme="minorHAnsi"/>
          <w:noProof/>
          <w:sz w:val="18"/>
          <w:szCs w:val="18"/>
          <w:lang w:eastAsia="fr-FR" w:bidi="ar-SA"/>
        </w:rPr>
        <w:drawing>
          <wp:anchor distT="0" distB="0" distL="114300" distR="114300" simplePos="0" relativeHeight="251670527" behindDoc="0" locked="0" layoutInCell="1" allowOverlap="1" wp14:anchorId="573A612D" wp14:editId="75AEE9B7">
            <wp:simplePos x="0" y="0"/>
            <wp:positionH relativeFrom="column">
              <wp:posOffset>-201295</wp:posOffset>
            </wp:positionH>
            <wp:positionV relativeFrom="paragraph">
              <wp:posOffset>163195</wp:posOffset>
            </wp:positionV>
            <wp:extent cx="1052195" cy="931545"/>
            <wp:effectExtent l="0" t="0" r="0" b="1905"/>
            <wp:wrapNone/>
            <wp:docPr id="7056" name="Image 13">
              <a:extLst xmlns:a="http://schemas.openxmlformats.org/drawingml/2006/main">
                <a:ext uri="{FF2B5EF4-FFF2-40B4-BE49-F238E27FC236}">
                  <a16:creationId xmlns:a16="http://schemas.microsoft.com/office/drawing/2014/main" id="{178B8851-6C1B-3A42-8C90-040AC62896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3">
                      <a:extLst>
                        <a:ext uri="{FF2B5EF4-FFF2-40B4-BE49-F238E27FC236}">
                          <a16:creationId xmlns:a16="http://schemas.microsoft.com/office/drawing/2014/main" id="{178B8851-6C1B-3A42-8C90-040AC62896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14FD">
        <w:rPr>
          <w:rFonts w:asciiTheme="minorHAnsi" w:hAnsiTheme="minorHAnsi" w:cstheme="minorHAnsi"/>
          <w:noProof/>
          <w:sz w:val="18"/>
          <w:szCs w:val="18"/>
          <w:lang w:eastAsia="fr-FR" w:bidi="ar-SA"/>
        </w:rPr>
        <w:drawing>
          <wp:anchor distT="0" distB="0" distL="114300" distR="114300" simplePos="0" relativeHeight="251671551" behindDoc="0" locked="0" layoutInCell="1" allowOverlap="1" wp14:anchorId="524900AC" wp14:editId="55ABB59A">
            <wp:simplePos x="0" y="0"/>
            <wp:positionH relativeFrom="column">
              <wp:posOffset>4120515</wp:posOffset>
            </wp:positionH>
            <wp:positionV relativeFrom="paragraph">
              <wp:posOffset>369570</wp:posOffset>
            </wp:positionV>
            <wp:extent cx="2151839" cy="7427368"/>
            <wp:effectExtent l="0" t="0" r="0" b="0"/>
            <wp:wrapNone/>
            <wp:docPr id="7057" name="Image 12">
              <a:extLst xmlns:a="http://schemas.openxmlformats.org/drawingml/2006/main">
                <a:ext uri="{FF2B5EF4-FFF2-40B4-BE49-F238E27FC236}">
                  <a16:creationId xmlns:a16="http://schemas.microsoft.com/office/drawing/2014/main" id="{B894C022-BB0E-2846-80FD-C532077640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2">
                      <a:extLst>
                        <a:ext uri="{FF2B5EF4-FFF2-40B4-BE49-F238E27FC236}">
                          <a16:creationId xmlns:a16="http://schemas.microsoft.com/office/drawing/2014/main" id="{B894C022-BB0E-2846-80FD-C532077640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839" cy="7427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9B801D" w14:textId="77777777" w:rsidR="004E34E7" w:rsidRPr="00E814FD" w:rsidRDefault="004E34E7" w:rsidP="004E34E7">
      <w:pPr>
        <w:jc w:val="center"/>
        <w:rPr>
          <w:rFonts w:asciiTheme="minorHAnsi" w:hAnsiTheme="minorHAnsi" w:cstheme="minorHAnsi"/>
          <w:b/>
          <w:sz w:val="18"/>
          <w:szCs w:val="18"/>
        </w:rPr>
      </w:pPr>
    </w:p>
    <w:p w14:paraId="5B8EA051" w14:textId="77777777" w:rsidR="004E34E7" w:rsidRPr="00E814FD" w:rsidRDefault="004E34E7" w:rsidP="004E34E7">
      <w:pPr>
        <w:jc w:val="center"/>
        <w:rPr>
          <w:rFonts w:asciiTheme="minorHAnsi" w:hAnsiTheme="minorHAnsi" w:cstheme="minorHAnsi"/>
          <w:b/>
          <w:sz w:val="18"/>
          <w:szCs w:val="18"/>
        </w:rPr>
      </w:pPr>
    </w:p>
    <w:p w14:paraId="09A91DB8" w14:textId="77777777" w:rsidR="004E34E7" w:rsidRPr="00E814FD" w:rsidRDefault="004E34E7" w:rsidP="004E34E7">
      <w:pPr>
        <w:jc w:val="center"/>
        <w:rPr>
          <w:rFonts w:asciiTheme="minorHAnsi" w:hAnsiTheme="minorHAnsi" w:cstheme="minorHAnsi"/>
          <w:b/>
          <w:sz w:val="18"/>
          <w:szCs w:val="18"/>
        </w:rPr>
      </w:pPr>
    </w:p>
    <w:p w14:paraId="37E5CA9A" w14:textId="77777777" w:rsidR="004E34E7" w:rsidRPr="00E814FD" w:rsidRDefault="004E34E7" w:rsidP="004E34E7">
      <w:pPr>
        <w:jc w:val="center"/>
        <w:rPr>
          <w:rFonts w:asciiTheme="minorHAnsi" w:hAnsiTheme="minorHAnsi" w:cstheme="minorHAnsi"/>
          <w:b/>
          <w:sz w:val="18"/>
          <w:szCs w:val="18"/>
        </w:rPr>
      </w:pPr>
    </w:p>
    <w:bookmarkEnd w:id="0"/>
    <w:bookmarkEnd w:id="1"/>
    <w:p w14:paraId="059A369D" w14:textId="77777777" w:rsidR="00E71056" w:rsidRPr="00E814FD" w:rsidRDefault="004E34E7">
      <w:pPr>
        <w:spacing w:after="0"/>
        <w:jc w:val="left"/>
        <w:rPr>
          <w:rFonts w:asciiTheme="minorHAnsi" w:hAnsiTheme="minorHAnsi" w:cstheme="minorHAnsi"/>
          <w:sz w:val="18"/>
          <w:szCs w:val="18"/>
        </w:rPr>
      </w:pPr>
      <w:r w:rsidRPr="00E814FD">
        <w:rPr>
          <w:rFonts w:asciiTheme="minorHAnsi" w:hAnsiTheme="minorHAnsi" w:cstheme="minorHAnsi"/>
          <w:noProof/>
          <w:sz w:val="18"/>
          <w:szCs w:val="18"/>
          <w:lang w:eastAsia="fr-FR" w:bidi="ar-SA"/>
        </w:rPr>
        <mc:AlternateContent>
          <mc:Choice Requires="wps">
            <w:drawing>
              <wp:anchor distT="0" distB="0" distL="114300" distR="114300" simplePos="0" relativeHeight="251672575" behindDoc="0" locked="0" layoutInCell="1" allowOverlap="1" wp14:anchorId="69868232" wp14:editId="683D990B">
                <wp:simplePos x="0" y="0"/>
                <wp:positionH relativeFrom="column">
                  <wp:posOffset>-204470</wp:posOffset>
                </wp:positionH>
                <wp:positionV relativeFrom="margin">
                  <wp:posOffset>3262630</wp:posOffset>
                </wp:positionV>
                <wp:extent cx="4086225" cy="2162175"/>
                <wp:effectExtent l="0" t="0" r="28575" b="28575"/>
                <wp:wrapNone/>
                <wp:docPr id="70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2162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57575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Overlap w:val="never"/>
                              <w:tblW w:w="4510" w:type="pct"/>
                              <w:tblInd w:w="19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57" w:type="dxa"/>
                                <w:left w:w="57" w:type="dxa"/>
                                <w:bottom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45"/>
                            </w:tblGrid>
                            <w:tr w:rsidR="009229C4" w:rsidRPr="00795469" w14:paraId="3D9FDD16" w14:textId="77777777" w:rsidTr="004E34E7">
                              <w:trPr>
                                <w:trHeight w:val="1417"/>
                              </w:trPr>
                              <w:tc>
                                <w:tcPr>
                                  <w:tcW w:w="5000" w:type="pct"/>
                                  <w:shd w:val="clear" w:color="auto" w:fill="auto"/>
                                </w:tcPr>
                                <w:p w14:paraId="4BEEA4D0" w14:textId="77777777" w:rsidR="009229C4" w:rsidRPr="00B2267D" w:rsidRDefault="009229C4" w:rsidP="004E34E7">
                                  <w:pPr>
                                    <w:pBdr>
                                      <w:left w:val="single" w:sz="4" w:space="4" w:color="984806" w:themeColor="accent6" w:themeShade="80"/>
                                    </w:pBdr>
                                    <w:spacing w:after="240"/>
                                    <w:rPr>
                                      <w:rFonts w:cs="Arial"/>
                                      <w:caps/>
                                      <w:color w:val="006AB2"/>
                                    </w:rPr>
                                  </w:pPr>
                                  <w:r w:rsidRPr="00B2267D">
                                    <w:rPr>
                                      <w:rFonts w:cs="Arial"/>
                                      <w:caps/>
                                      <w:color w:val="006AB2"/>
                                    </w:rPr>
                                    <w:t>RÉfÉrentiels</w:t>
                                  </w:r>
                                </w:p>
                                <w:p w14:paraId="1D359D86" w14:textId="77777777" w:rsidR="009229C4" w:rsidRPr="00B2267D" w:rsidRDefault="009229C4" w:rsidP="004E34E7">
                                  <w:pPr>
                                    <w:pBdr>
                                      <w:left w:val="single" w:sz="4" w:space="4" w:color="984806" w:themeColor="accent6" w:themeShade="80"/>
                                    </w:pBdr>
                                    <w:spacing w:after="240"/>
                                    <w:rPr>
                                      <w:rFonts w:cs="Arial"/>
                                      <w:caps/>
                                      <w:color w:val="006AB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6AB2"/>
                                    </w:rPr>
                                    <w:t>Cadre d'</w:t>
                                  </w:r>
                                  <w:r w:rsidRPr="00B2267D">
                                    <w:rPr>
                                      <w:rFonts w:cs="Arial"/>
                                      <w:color w:val="006AB2"/>
                                    </w:rPr>
                                    <w:t>interopérabilité des SIS - Couche Contenus</w:t>
                                  </w:r>
                                </w:p>
                                <w:p w14:paraId="2CE8EEFA" w14:textId="77777777" w:rsidR="009229C4" w:rsidRPr="004E34E7" w:rsidRDefault="009229C4" w:rsidP="004E34E7">
                                  <w:pPr>
                                    <w:pBdr>
                                      <w:left w:val="single" w:sz="4" w:space="4" w:color="984806" w:themeColor="accent6" w:themeShade="80"/>
                                    </w:pBdr>
                                    <w:spacing w:after="240"/>
                                    <w:rPr>
                                      <w:rFonts w:cs="Arial"/>
                                      <w:color w:val="006AB2"/>
                                      <w:sz w:val="28"/>
                                    </w:rPr>
                                  </w:pPr>
                                  <w:r w:rsidRPr="004E34E7">
                                    <w:rPr>
                                      <w:rFonts w:cs="Arial"/>
                                      <w:caps/>
                                      <w:color w:val="006AB2"/>
                                    </w:rPr>
                                    <w:t>NOTICE</w:t>
                                  </w:r>
                                </w:p>
                                <w:p w14:paraId="415BEDC4" w14:textId="783F274B" w:rsidR="009229C4" w:rsidRDefault="00D04E10" w:rsidP="004E34E7">
                                  <w:pPr>
                                    <w:pStyle w:val="Pgarde-T3"/>
                                    <w:spacing w:before="0" w:after="240"/>
                                    <w:ind w:left="0"/>
                                    <w:suppressOverlap/>
                                    <w:jc w:val="left"/>
                                    <w:rPr>
                                      <w:color w:val="575757"/>
                                    </w:rPr>
                                  </w:pPr>
                                  <w:r>
                                    <w:rPr>
                                      <w:color w:val="575757"/>
                                    </w:rPr>
                                    <w:t>Feuille de style</w:t>
                                  </w:r>
                                </w:p>
                                <w:p w14:paraId="12B0AFDF" w14:textId="61C620A1" w:rsidR="00E5266D" w:rsidRPr="004E34E7" w:rsidRDefault="008A7D66" w:rsidP="00E5266D">
                                  <w:pPr>
                                    <w:pBdr>
                                      <w:left w:val="single" w:sz="4" w:space="4" w:color="984806" w:themeColor="accent6" w:themeShade="80"/>
                                    </w:pBdr>
                                    <w:spacing w:after="240"/>
                                    <w:rPr>
                                      <w:rFonts w:cs="Arial"/>
                                      <w:b/>
                                      <w:color w:val="006AB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color w:val="006AB2"/>
                                      <w:sz w:val="24"/>
                                    </w:rPr>
                                    <w:t xml:space="preserve">Procédure de </w:t>
                                  </w:r>
                                  <w:r w:rsidRPr="008A7D66">
                                    <w:rPr>
                                      <w:rFonts w:cs="Arial"/>
                                      <w:b/>
                                      <w:color w:val="006AB2"/>
                                      <w:sz w:val="24"/>
                                    </w:rPr>
                                    <w:t>Génération PDF avec XSL-FO et FOP</w:t>
                                  </w:r>
                                </w:p>
                                <w:p w14:paraId="7EBD4227" w14:textId="4B8D6DB4" w:rsidR="009229C4" w:rsidRPr="00374AE5" w:rsidRDefault="00D04E10" w:rsidP="00B52AE9">
                                  <w:pPr>
                                    <w:pBdr>
                                      <w:left w:val="single" w:sz="4" w:space="4" w:color="984806" w:themeColor="accent6" w:themeShade="80"/>
                                    </w:pBdr>
                                    <w:spacing w:after="240"/>
                                    <w:rPr>
                                      <w:color w:val="006AB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70C0"/>
                                    </w:rPr>
                                    <w:t>07/04/2023</w:t>
                                  </w:r>
                                </w:p>
                              </w:tc>
                            </w:tr>
                          </w:tbl>
                          <w:p w14:paraId="38F165D7" w14:textId="77777777" w:rsidR="009229C4" w:rsidRDefault="009229C4" w:rsidP="004E34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6823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6.1pt;margin-top:256.9pt;width:321.75pt;height:170.25pt;z-index:251672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" filled="f" strokecolor="#575757">
                <v:textbox>
                  <w:txbxContent>
                    <w:tbl>
                      <w:tblPr>
                        <w:tblStyle w:val="Grilledutableau"/>
                        <w:tblOverlap w:val="never"/>
                        <w:tblW w:w="4510" w:type="pct"/>
                        <w:tblInd w:w="19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57" w:type="dxa"/>
                          <w:left w:w="57" w:type="dxa"/>
                          <w:bottom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45"/>
                      </w:tblGrid>
                      <w:tr w:rsidR="009229C4" w:rsidRPr="00795469" w14:paraId="3D9FDD16" w14:textId="77777777" w:rsidTr="004E34E7">
                        <w:trPr>
                          <w:trHeight w:val="1417"/>
                        </w:trPr>
                        <w:tc>
                          <w:tcPr>
                            <w:tcW w:w="5000" w:type="pct"/>
                            <w:shd w:val="clear" w:color="auto" w:fill="auto"/>
                          </w:tcPr>
                          <w:p w14:paraId="4BEEA4D0" w14:textId="77777777" w:rsidR="009229C4" w:rsidRPr="00B2267D" w:rsidRDefault="009229C4" w:rsidP="004E34E7">
                            <w:pPr>
                              <w:pBdr>
                                <w:left w:val="single" w:sz="4" w:space="4" w:color="984806" w:themeColor="accent6" w:themeShade="80"/>
                              </w:pBdr>
                              <w:spacing w:after="240"/>
                              <w:rPr>
                                <w:rFonts w:cs="Arial"/>
                                <w:caps/>
                                <w:color w:val="006AB2"/>
                              </w:rPr>
                            </w:pPr>
                            <w:r w:rsidRPr="00B2267D">
                              <w:rPr>
                                <w:rFonts w:cs="Arial"/>
                                <w:caps/>
                                <w:color w:val="006AB2"/>
                              </w:rPr>
                              <w:t>RÉfÉrentiels</w:t>
                            </w:r>
                          </w:p>
                          <w:p w14:paraId="1D359D86" w14:textId="77777777" w:rsidR="009229C4" w:rsidRPr="00B2267D" w:rsidRDefault="009229C4" w:rsidP="004E34E7">
                            <w:pPr>
                              <w:pBdr>
                                <w:left w:val="single" w:sz="4" w:space="4" w:color="984806" w:themeColor="accent6" w:themeShade="80"/>
                              </w:pBdr>
                              <w:spacing w:after="240"/>
                              <w:rPr>
                                <w:rFonts w:cs="Arial"/>
                                <w:caps/>
                                <w:color w:val="006AB2"/>
                              </w:rPr>
                            </w:pPr>
                            <w:r>
                              <w:rPr>
                                <w:rFonts w:cs="Arial"/>
                                <w:color w:val="006AB2"/>
                              </w:rPr>
                              <w:t>Cadre d'</w:t>
                            </w:r>
                            <w:r w:rsidRPr="00B2267D">
                              <w:rPr>
                                <w:rFonts w:cs="Arial"/>
                                <w:color w:val="006AB2"/>
                              </w:rPr>
                              <w:t>interopérabilité des SIS - Couche Contenus</w:t>
                            </w:r>
                          </w:p>
                          <w:p w14:paraId="2CE8EEFA" w14:textId="77777777" w:rsidR="009229C4" w:rsidRPr="004E34E7" w:rsidRDefault="009229C4" w:rsidP="004E34E7">
                            <w:pPr>
                              <w:pBdr>
                                <w:left w:val="single" w:sz="4" w:space="4" w:color="984806" w:themeColor="accent6" w:themeShade="80"/>
                              </w:pBdr>
                              <w:spacing w:after="240"/>
                              <w:rPr>
                                <w:rFonts w:cs="Arial"/>
                                <w:color w:val="006AB2"/>
                                <w:sz w:val="28"/>
                              </w:rPr>
                            </w:pPr>
                            <w:r w:rsidRPr="004E34E7">
                              <w:rPr>
                                <w:rFonts w:cs="Arial"/>
                                <w:caps/>
                                <w:color w:val="006AB2"/>
                              </w:rPr>
                              <w:t>NOTICE</w:t>
                            </w:r>
                          </w:p>
                          <w:p w14:paraId="415BEDC4" w14:textId="783F274B" w:rsidR="009229C4" w:rsidRDefault="00D04E10" w:rsidP="004E34E7">
                            <w:pPr>
                              <w:pStyle w:val="Pgarde-T3"/>
                              <w:spacing w:before="0" w:after="240"/>
                              <w:ind w:left="0"/>
                              <w:suppressOverlap/>
                              <w:jc w:val="left"/>
                              <w:rPr>
                                <w:color w:val="575757"/>
                              </w:rPr>
                            </w:pPr>
                            <w:r>
                              <w:rPr>
                                <w:color w:val="575757"/>
                              </w:rPr>
                              <w:t>Feuille de style</w:t>
                            </w:r>
                          </w:p>
                          <w:p w14:paraId="12B0AFDF" w14:textId="61C620A1" w:rsidR="00E5266D" w:rsidRPr="004E34E7" w:rsidRDefault="008A7D66" w:rsidP="00E5266D">
                            <w:pPr>
                              <w:pBdr>
                                <w:left w:val="single" w:sz="4" w:space="4" w:color="984806" w:themeColor="accent6" w:themeShade="80"/>
                              </w:pBdr>
                              <w:spacing w:after="240"/>
                              <w:rPr>
                                <w:rFonts w:cs="Arial"/>
                                <w:b/>
                                <w:color w:val="006AB2"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006AB2"/>
                                <w:sz w:val="24"/>
                              </w:rPr>
                              <w:t xml:space="preserve">Procédure de </w:t>
                            </w:r>
                            <w:r w:rsidRPr="008A7D66">
                              <w:rPr>
                                <w:rFonts w:cs="Arial"/>
                                <w:b/>
                                <w:color w:val="006AB2"/>
                                <w:sz w:val="24"/>
                              </w:rPr>
                              <w:t>Génération PDF avec XSL-FO et FOP</w:t>
                            </w:r>
                          </w:p>
                          <w:p w14:paraId="7EBD4227" w14:textId="4B8D6DB4" w:rsidR="009229C4" w:rsidRPr="00374AE5" w:rsidRDefault="00D04E10" w:rsidP="00B52AE9">
                            <w:pPr>
                              <w:pBdr>
                                <w:left w:val="single" w:sz="4" w:space="4" w:color="984806" w:themeColor="accent6" w:themeShade="80"/>
                              </w:pBdr>
                              <w:spacing w:after="240"/>
                              <w:rPr>
                                <w:color w:val="006AB2"/>
                              </w:rPr>
                            </w:pPr>
                            <w:r>
                              <w:rPr>
                                <w:rFonts w:cs="Arial"/>
                                <w:color w:val="0070C0"/>
                              </w:rPr>
                              <w:t>07/04/2023</w:t>
                            </w:r>
                          </w:p>
                        </w:tc>
                      </w:tr>
                    </w:tbl>
                    <w:p w14:paraId="38F165D7" w14:textId="77777777" w:rsidR="009229C4" w:rsidRDefault="009229C4" w:rsidP="004E34E7"/>
                  </w:txbxContent>
                </v:textbox>
                <w10:wrap anchory="margin"/>
              </v:shape>
            </w:pict>
          </mc:Fallback>
        </mc:AlternateContent>
      </w:r>
      <w:r w:rsidR="00E71056" w:rsidRPr="00E814FD">
        <w:rPr>
          <w:rFonts w:asciiTheme="minorHAnsi" w:hAnsiTheme="minorHAnsi" w:cstheme="minorHAnsi"/>
          <w:sz w:val="18"/>
          <w:szCs w:val="18"/>
        </w:rPr>
        <w:br w:type="page"/>
      </w:r>
    </w:p>
    <w:p w14:paraId="1FDCC292" w14:textId="77777777" w:rsidR="00AE034E" w:rsidRPr="00E814FD" w:rsidRDefault="00AE034E">
      <w:pPr>
        <w:spacing w:after="0"/>
        <w:jc w:val="left"/>
        <w:rPr>
          <w:rFonts w:asciiTheme="minorHAnsi" w:hAnsiTheme="minorHAnsi" w:cstheme="minorHAnsi"/>
          <w:sz w:val="18"/>
          <w:szCs w:val="18"/>
        </w:rPr>
      </w:pPr>
    </w:p>
    <w:p w14:paraId="7321303B" w14:textId="77777777" w:rsidR="00D92254" w:rsidRPr="00857596" w:rsidRDefault="00D92254" w:rsidP="00A32464">
      <w:pPr>
        <w:pStyle w:val="Sommaire"/>
        <w:rPr>
          <w:rFonts w:cs="Arial"/>
          <w:sz w:val="28"/>
          <w:szCs w:val="28"/>
        </w:rPr>
      </w:pPr>
      <w:r w:rsidRPr="00857596">
        <w:rPr>
          <w:rFonts w:cs="Arial"/>
          <w:sz w:val="28"/>
          <w:szCs w:val="28"/>
        </w:rPr>
        <w:t>Sommaire</w:t>
      </w:r>
    </w:p>
    <w:p w14:paraId="5B44356D" w14:textId="77777777" w:rsidR="00D92254" w:rsidRPr="00E814FD" w:rsidRDefault="00D92254" w:rsidP="00D92254">
      <w:pPr>
        <w:rPr>
          <w:rFonts w:asciiTheme="minorHAnsi" w:hAnsiTheme="minorHAnsi" w:cstheme="minorHAnsi"/>
          <w:sz w:val="18"/>
          <w:szCs w:val="18"/>
        </w:rPr>
      </w:pPr>
    </w:p>
    <w:p w14:paraId="21407362" w14:textId="69C97270" w:rsidR="00C06C9E" w:rsidRDefault="00191843">
      <w:pPr>
        <w:pStyle w:val="TM1"/>
        <w:rPr>
          <w:rFonts w:asciiTheme="minorHAnsi" w:eastAsiaTheme="minorEastAsia" w:hAnsiTheme="minorHAnsi" w:cstheme="minorBidi"/>
          <w:noProof/>
          <w:lang w:eastAsia="fr-FR" w:bidi="ar-SA"/>
        </w:rPr>
      </w:pPr>
      <w:r w:rsidRPr="005C58FE">
        <w:rPr>
          <w:rFonts w:asciiTheme="minorHAnsi" w:hAnsiTheme="minorHAnsi" w:cstheme="minorHAnsi"/>
          <w:sz w:val="18"/>
          <w:szCs w:val="18"/>
        </w:rPr>
        <w:fldChar w:fldCharType="begin"/>
      </w:r>
      <w:r w:rsidR="00D92254" w:rsidRPr="005C58FE">
        <w:rPr>
          <w:rFonts w:asciiTheme="minorHAnsi" w:hAnsiTheme="minorHAnsi" w:cstheme="minorHAnsi"/>
          <w:sz w:val="18"/>
          <w:szCs w:val="18"/>
        </w:rPr>
        <w:instrText xml:space="preserve"> TOC \o "1-3" \h \z \u </w:instrText>
      </w:r>
      <w:r w:rsidRPr="005C58FE">
        <w:rPr>
          <w:rFonts w:asciiTheme="minorHAnsi" w:hAnsiTheme="minorHAnsi" w:cstheme="minorHAnsi"/>
          <w:sz w:val="18"/>
          <w:szCs w:val="18"/>
        </w:rPr>
        <w:fldChar w:fldCharType="separate"/>
      </w:r>
      <w:hyperlink w:anchor="_Toc131769355" w:history="1">
        <w:r w:rsidR="00C06C9E" w:rsidRPr="0097457D">
          <w:rPr>
            <w:rStyle w:val="Lienhypertexte"/>
            <w:noProof/>
          </w:rPr>
          <w:t>1</w:t>
        </w:r>
        <w:r w:rsidR="00C06C9E">
          <w:rPr>
            <w:rFonts w:asciiTheme="minorHAnsi" w:eastAsiaTheme="minorEastAsia" w:hAnsiTheme="minorHAnsi" w:cstheme="minorBidi"/>
            <w:noProof/>
            <w:lang w:eastAsia="fr-FR" w:bidi="ar-SA"/>
          </w:rPr>
          <w:tab/>
        </w:r>
        <w:r w:rsidR="00C06C9E" w:rsidRPr="0097457D">
          <w:rPr>
            <w:rStyle w:val="Lienhypertexte"/>
            <w:noProof/>
          </w:rPr>
          <w:t>Objet du document</w:t>
        </w:r>
        <w:r w:rsidR="00C06C9E">
          <w:rPr>
            <w:noProof/>
            <w:webHidden/>
          </w:rPr>
          <w:tab/>
        </w:r>
        <w:r w:rsidR="00C06C9E">
          <w:rPr>
            <w:noProof/>
            <w:webHidden/>
          </w:rPr>
          <w:fldChar w:fldCharType="begin"/>
        </w:r>
        <w:r w:rsidR="00C06C9E">
          <w:rPr>
            <w:noProof/>
            <w:webHidden/>
          </w:rPr>
          <w:instrText xml:space="preserve"> PAGEREF _Toc131769355 \h </w:instrText>
        </w:r>
        <w:r w:rsidR="00C06C9E">
          <w:rPr>
            <w:noProof/>
            <w:webHidden/>
          </w:rPr>
        </w:r>
        <w:r w:rsidR="00C06C9E">
          <w:rPr>
            <w:noProof/>
            <w:webHidden/>
          </w:rPr>
          <w:fldChar w:fldCharType="separate"/>
        </w:r>
        <w:r w:rsidR="00C06C9E">
          <w:rPr>
            <w:noProof/>
            <w:webHidden/>
          </w:rPr>
          <w:t>3</w:t>
        </w:r>
        <w:r w:rsidR="00C06C9E">
          <w:rPr>
            <w:noProof/>
            <w:webHidden/>
          </w:rPr>
          <w:fldChar w:fldCharType="end"/>
        </w:r>
      </w:hyperlink>
    </w:p>
    <w:p w14:paraId="409734DC" w14:textId="1DCFBEBB" w:rsidR="00C06C9E" w:rsidRDefault="00C06C9E">
      <w:pPr>
        <w:pStyle w:val="TM1"/>
        <w:rPr>
          <w:rFonts w:asciiTheme="minorHAnsi" w:eastAsiaTheme="minorEastAsia" w:hAnsiTheme="minorHAnsi" w:cstheme="minorBidi"/>
          <w:noProof/>
          <w:lang w:eastAsia="fr-FR" w:bidi="ar-SA"/>
        </w:rPr>
      </w:pPr>
      <w:hyperlink w:anchor="_Toc131769356" w:history="1">
        <w:r w:rsidRPr="0097457D">
          <w:rPr>
            <w:rStyle w:val="Lienhypertexte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lang w:eastAsia="fr-FR" w:bidi="ar-SA"/>
          </w:rPr>
          <w:tab/>
        </w:r>
        <w:r w:rsidRPr="0097457D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_Toc131769356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D3A458" w14:textId="5970CBAD" w:rsidR="00C06C9E" w:rsidRDefault="00C06C9E">
      <w:pPr>
        <w:pStyle w:val="TM1"/>
        <w:rPr>
          <w:rFonts w:asciiTheme="minorHAnsi" w:eastAsiaTheme="minorEastAsia" w:hAnsiTheme="minorHAnsi" w:cstheme="minorBidi"/>
          <w:noProof/>
          <w:lang w:eastAsia="fr-FR" w:bidi="ar-SA"/>
        </w:rPr>
      </w:pPr>
      <w:hyperlink w:anchor="_Toc131769357" w:history="1">
        <w:r w:rsidRPr="0097457D">
          <w:rPr>
            <w:rStyle w:val="Lienhypertexte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lang w:eastAsia="fr-FR" w:bidi="ar-SA"/>
          </w:rPr>
          <w:tab/>
        </w:r>
        <w:r w:rsidRPr="0097457D">
          <w:rPr>
            <w:rStyle w:val="Lienhypertexte"/>
            <w:noProof/>
          </w:rPr>
          <w:t>Solutions pour la génération d’un document 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_Toc131769357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54799D" w14:textId="33FE16C4" w:rsidR="00C06C9E" w:rsidRDefault="00C06C9E">
      <w:pPr>
        <w:pStyle w:val="TM1"/>
        <w:rPr>
          <w:rFonts w:asciiTheme="minorHAnsi" w:eastAsiaTheme="minorEastAsia" w:hAnsiTheme="minorHAnsi" w:cstheme="minorBidi"/>
          <w:noProof/>
          <w:lang w:eastAsia="fr-FR" w:bidi="ar-SA"/>
        </w:rPr>
      </w:pPr>
      <w:hyperlink w:anchor="_Toc131769358" w:history="1">
        <w:r w:rsidRPr="0097457D">
          <w:rPr>
            <w:rStyle w:val="Lienhypertexte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lang w:eastAsia="fr-FR" w:bidi="ar-SA"/>
          </w:rPr>
          <w:tab/>
        </w:r>
        <w:r w:rsidRPr="0097457D">
          <w:rPr>
            <w:rStyle w:val="Lienhypertexte"/>
            <w:noProof/>
          </w:rPr>
          <w:t>Schéma de fonctionnement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_Toc131769358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CA7E55" w14:textId="48B61532" w:rsidR="00C06C9E" w:rsidRDefault="00C06C9E">
      <w:pPr>
        <w:pStyle w:val="TM1"/>
        <w:rPr>
          <w:rFonts w:asciiTheme="minorHAnsi" w:eastAsiaTheme="minorEastAsia" w:hAnsiTheme="minorHAnsi" w:cstheme="minorBidi"/>
          <w:noProof/>
          <w:lang w:eastAsia="fr-FR" w:bidi="ar-SA"/>
        </w:rPr>
      </w:pPr>
      <w:hyperlink w:anchor="_Toc131769359" w:history="1">
        <w:r w:rsidRPr="0097457D">
          <w:rPr>
            <w:rStyle w:val="Lienhypertexte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lang w:eastAsia="fr-FR" w:bidi="ar-SA"/>
          </w:rPr>
          <w:tab/>
        </w:r>
        <w:r w:rsidRPr="0097457D">
          <w:rPr>
            <w:rStyle w:val="Lienhypertexte"/>
            <w:noProof/>
          </w:rPr>
          <w:t>Procédure de génération d’un fichier 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_Toc131769359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5D7E36" w14:textId="2051AAC2" w:rsidR="00C06C9E" w:rsidRDefault="00C06C9E">
      <w:pPr>
        <w:pStyle w:val="TM1"/>
        <w:rPr>
          <w:rFonts w:asciiTheme="minorHAnsi" w:eastAsiaTheme="minorEastAsia" w:hAnsiTheme="minorHAnsi" w:cstheme="minorBidi"/>
          <w:noProof/>
          <w:lang w:eastAsia="fr-FR" w:bidi="ar-SA"/>
        </w:rPr>
      </w:pPr>
      <w:hyperlink w:anchor="_Toc131769360" w:history="1">
        <w:r w:rsidRPr="0097457D">
          <w:rPr>
            <w:rStyle w:val="Lienhypertexte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lang w:eastAsia="fr-FR" w:bidi="ar-SA"/>
          </w:rPr>
          <w:tab/>
        </w:r>
        <w:r w:rsidRPr="0097457D">
          <w:rPr>
            <w:rStyle w:val="Lienhypertexte"/>
            <w:noProof/>
          </w:rPr>
          <w:t>Historique des évolutions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_Toc131769360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A7C3A3" w14:textId="0CBFB6B6" w:rsidR="00DE3F2E" w:rsidRPr="005C58FE" w:rsidRDefault="00191843" w:rsidP="00DE3F2E">
      <w:pPr>
        <w:rPr>
          <w:rFonts w:asciiTheme="minorHAnsi" w:hAnsiTheme="minorHAnsi" w:cstheme="minorHAnsi"/>
          <w:sz w:val="18"/>
          <w:szCs w:val="18"/>
        </w:rPr>
      </w:pPr>
      <w:r w:rsidRPr="005C58FE">
        <w:rPr>
          <w:rFonts w:asciiTheme="minorHAnsi" w:hAnsiTheme="minorHAnsi" w:cstheme="minorHAnsi"/>
          <w:sz w:val="18"/>
          <w:szCs w:val="18"/>
        </w:rPr>
        <w:fldChar w:fldCharType="end"/>
      </w:r>
    </w:p>
    <w:p w14:paraId="50092BEA" w14:textId="77777777" w:rsidR="008E0992" w:rsidRPr="008B5193" w:rsidRDefault="00DE3F2E" w:rsidP="008B5193">
      <w:pPr>
        <w:pStyle w:val="Titre1"/>
      </w:pPr>
      <w:r w:rsidRPr="00E814FD">
        <w:br w:type="page"/>
      </w:r>
      <w:bookmarkStart w:id="2" w:name="_Toc131769355"/>
      <w:r w:rsidR="008E0992" w:rsidRPr="008B5193">
        <w:lastRenderedPageBreak/>
        <w:t>Objet du document</w:t>
      </w:r>
      <w:bookmarkEnd w:id="2"/>
    </w:p>
    <w:p w14:paraId="0AE698D6" w14:textId="71D1508D" w:rsidR="00D351DF" w:rsidRPr="002B745A" w:rsidRDefault="008E0992" w:rsidP="005B0928">
      <w:pPr>
        <w:spacing w:before="240"/>
        <w:rPr>
          <w:rFonts w:asciiTheme="minorHAnsi" w:hAnsiTheme="minorHAnsi" w:cstheme="minorHAnsi"/>
          <w:sz w:val="24"/>
          <w:szCs w:val="24"/>
        </w:rPr>
      </w:pPr>
      <w:r w:rsidRPr="002B745A">
        <w:rPr>
          <w:rFonts w:asciiTheme="minorHAnsi" w:hAnsiTheme="minorHAnsi" w:cstheme="minorHAnsi"/>
          <w:sz w:val="24"/>
          <w:szCs w:val="24"/>
        </w:rPr>
        <w:t>Ce</w:t>
      </w:r>
      <w:r w:rsidR="00D351DF" w:rsidRPr="002B745A">
        <w:rPr>
          <w:rFonts w:asciiTheme="minorHAnsi" w:hAnsiTheme="minorHAnsi" w:cstheme="minorHAnsi"/>
          <w:sz w:val="24"/>
          <w:szCs w:val="24"/>
        </w:rPr>
        <w:t xml:space="preserve"> document </w:t>
      </w:r>
      <w:r w:rsidR="00F17780" w:rsidRPr="002B745A">
        <w:rPr>
          <w:rFonts w:asciiTheme="minorHAnsi" w:hAnsiTheme="minorHAnsi" w:cstheme="minorHAnsi"/>
          <w:sz w:val="24"/>
          <w:szCs w:val="24"/>
        </w:rPr>
        <w:t>décrit</w:t>
      </w:r>
      <w:r w:rsidR="000E4A66" w:rsidRPr="002B745A">
        <w:rPr>
          <w:rFonts w:asciiTheme="minorHAnsi" w:hAnsiTheme="minorHAnsi" w:cstheme="minorHAnsi"/>
          <w:sz w:val="24"/>
          <w:szCs w:val="24"/>
        </w:rPr>
        <w:t xml:space="preserve"> </w:t>
      </w:r>
      <w:r w:rsidR="002C14AC" w:rsidRPr="002B745A">
        <w:rPr>
          <w:rFonts w:asciiTheme="minorHAnsi" w:hAnsiTheme="minorHAnsi" w:cstheme="minorHAnsi"/>
          <w:sz w:val="24"/>
          <w:szCs w:val="24"/>
        </w:rPr>
        <w:t xml:space="preserve">la procédure de génération d’un PDF à partir </w:t>
      </w:r>
      <w:r w:rsidR="00A512CA" w:rsidRPr="002B745A">
        <w:rPr>
          <w:rFonts w:asciiTheme="minorHAnsi" w:hAnsiTheme="minorHAnsi" w:cstheme="minorHAnsi"/>
          <w:sz w:val="24"/>
          <w:szCs w:val="24"/>
        </w:rPr>
        <w:t xml:space="preserve">d’une feuille de style </w:t>
      </w:r>
      <w:r w:rsidR="00812DAC" w:rsidRPr="002B745A">
        <w:rPr>
          <w:rFonts w:asciiTheme="minorHAnsi" w:hAnsiTheme="minorHAnsi" w:cstheme="minorHAnsi"/>
          <w:sz w:val="24"/>
          <w:szCs w:val="24"/>
        </w:rPr>
        <w:t>en utilisant XSL-FO</w:t>
      </w:r>
    </w:p>
    <w:p w14:paraId="149F6F12" w14:textId="1D946B8D" w:rsidR="00EE2D7C" w:rsidRPr="008B5193" w:rsidRDefault="005636F9" w:rsidP="008B5193">
      <w:pPr>
        <w:pStyle w:val="Titre1"/>
      </w:pPr>
      <w:bookmarkStart w:id="3" w:name="_Toc131769356"/>
      <w:r>
        <w:t>In</w:t>
      </w:r>
      <w:r w:rsidR="002B745A">
        <w:t>t</w:t>
      </w:r>
      <w:r>
        <w:t>roduction</w:t>
      </w:r>
      <w:bookmarkEnd w:id="3"/>
    </w:p>
    <w:p w14:paraId="7B3E997C" w14:textId="77777777" w:rsidR="005D30E9" w:rsidRPr="005B0928" w:rsidRDefault="005D30E9" w:rsidP="005B0928">
      <w:pPr>
        <w:spacing w:before="240"/>
        <w:rPr>
          <w:rFonts w:asciiTheme="minorHAnsi" w:hAnsiTheme="minorHAnsi" w:cstheme="minorHAnsi"/>
          <w:sz w:val="24"/>
          <w:szCs w:val="24"/>
        </w:rPr>
      </w:pPr>
      <w:r w:rsidRPr="005B0928">
        <w:rPr>
          <w:rFonts w:asciiTheme="minorHAnsi" w:hAnsiTheme="minorHAnsi" w:cstheme="minorHAnsi"/>
          <w:sz w:val="24"/>
          <w:szCs w:val="24"/>
        </w:rPr>
        <w:t xml:space="preserve">XSL-FO qui veut dire XSL </w:t>
      </w:r>
      <w:proofErr w:type="spellStart"/>
      <w:r w:rsidRPr="005B0928">
        <w:rPr>
          <w:rFonts w:asciiTheme="minorHAnsi" w:hAnsiTheme="minorHAnsi" w:cstheme="minorHAnsi"/>
          <w:sz w:val="24"/>
          <w:szCs w:val="24"/>
        </w:rPr>
        <w:t>Formatting</w:t>
      </w:r>
      <w:proofErr w:type="spellEnd"/>
      <w:r w:rsidRPr="005B092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B0928">
        <w:rPr>
          <w:rFonts w:asciiTheme="minorHAnsi" w:hAnsiTheme="minorHAnsi" w:cstheme="minorHAnsi"/>
          <w:sz w:val="24"/>
          <w:szCs w:val="24"/>
        </w:rPr>
        <w:t>Objects</w:t>
      </w:r>
      <w:proofErr w:type="spellEnd"/>
      <w:r w:rsidRPr="005B0928">
        <w:rPr>
          <w:rFonts w:asciiTheme="minorHAnsi" w:hAnsiTheme="minorHAnsi" w:cstheme="minorHAnsi"/>
          <w:sz w:val="24"/>
          <w:szCs w:val="24"/>
        </w:rPr>
        <w:t xml:space="preserve"> est un langage de mise en forme de documents XML pour tous les supports tel que sur un </w:t>
      </w:r>
      <w:proofErr w:type="spellStart"/>
      <w:r w:rsidRPr="005B0928">
        <w:rPr>
          <w:rFonts w:asciiTheme="minorHAnsi" w:hAnsiTheme="minorHAnsi" w:cstheme="minorHAnsi"/>
          <w:sz w:val="24"/>
          <w:szCs w:val="24"/>
        </w:rPr>
        <w:t>viewer</w:t>
      </w:r>
      <w:proofErr w:type="spellEnd"/>
      <w:r w:rsidRPr="005B0928">
        <w:rPr>
          <w:rFonts w:asciiTheme="minorHAnsi" w:hAnsiTheme="minorHAnsi" w:cstheme="minorHAnsi"/>
          <w:sz w:val="24"/>
          <w:szCs w:val="24"/>
        </w:rPr>
        <w:t xml:space="preserve"> pour l’affichage ou en PDF pour l’impression</w:t>
      </w:r>
    </w:p>
    <w:p w14:paraId="2B93356A" w14:textId="77777777" w:rsidR="005D30E9" w:rsidRPr="005B0928" w:rsidRDefault="005D30E9" w:rsidP="005B0928">
      <w:pPr>
        <w:spacing w:before="240"/>
        <w:rPr>
          <w:rFonts w:asciiTheme="minorHAnsi" w:hAnsiTheme="minorHAnsi" w:cstheme="minorHAnsi"/>
          <w:sz w:val="24"/>
          <w:szCs w:val="24"/>
        </w:rPr>
      </w:pPr>
      <w:r w:rsidRPr="005B0928">
        <w:rPr>
          <w:rFonts w:asciiTheme="minorHAnsi" w:hAnsiTheme="minorHAnsi" w:cstheme="minorHAnsi"/>
          <w:sz w:val="24"/>
          <w:szCs w:val="24"/>
        </w:rPr>
        <w:t>Apache FOP (</w:t>
      </w:r>
      <w:proofErr w:type="spellStart"/>
      <w:r w:rsidRPr="005B0928">
        <w:rPr>
          <w:rFonts w:asciiTheme="minorHAnsi" w:hAnsiTheme="minorHAnsi" w:cstheme="minorHAnsi"/>
          <w:sz w:val="24"/>
          <w:szCs w:val="24"/>
        </w:rPr>
        <w:t>Formatting</w:t>
      </w:r>
      <w:proofErr w:type="spellEnd"/>
      <w:r w:rsidRPr="005B092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B0928">
        <w:rPr>
          <w:rFonts w:asciiTheme="minorHAnsi" w:hAnsiTheme="minorHAnsi" w:cstheme="minorHAnsi"/>
          <w:sz w:val="24"/>
          <w:szCs w:val="24"/>
        </w:rPr>
        <w:t>Objects</w:t>
      </w:r>
      <w:proofErr w:type="spellEnd"/>
      <w:r w:rsidRPr="005B0928">
        <w:rPr>
          <w:rFonts w:asciiTheme="minorHAnsi" w:hAnsiTheme="minorHAnsi" w:cstheme="minorHAnsi"/>
          <w:sz w:val="24"/>
          <w:szCs w:val="24"/>
        </w:rPr>
        <w:t xml:space="preserve"> Processor) est une API Java qui lit une arborescence d'objets de formatage et restitue les pages résultantes vers une sortie spécifiée.</w:t>
      </w:r>
    </w:p>
    <w:p w14:paraId="381E61DB" w14:textId="77777777" w:rsidR="00D81C8B" w:rsidRPr="00D81C8B" w:rsidRDefault="00D81C8B" w:rsidP="00D81C8B">
      <w:pPr>
        <w:pStyle w:val="Titre1"/>
      </w:pPr>
      <w:bookmarkStart w:id="4" w:name="_Toc131769357"/>
      <w:r w:rsidRPr="00D81C8B">
        <w:t>Solutions pour la génération d’un document PDF</w:t>
      </w:r>
      <w:bookmarkEnd w:id="4"/>
    </w:p>
    <w:p w14:paraId="2A877A77" w14:textId="77777777" w:rsidR="001D5BC9" w:rsidRPr="005B0928" w:rsidRDefault="001D5BC9" w:rsidP="005B0928">
      <w:pPr>
        <w:spacing w:before="240" w:after="0"/>
        <w:jc w:val="left"/>
        <w:rPr>
          <w:rFonts w:asciiTheme="minorHAnsi" w:hAnsiTheme="minorHAnsi" w:cstheme="minorHAnsi"/>
          <w:sz w:val="24"/>
          <w:szCs w:val="24"/>
        </w:rPr>
      </w:pPr>
      <w:r w:rsidRPr="005B0928">
        <w:rPr>
          <w:rFonts w:asciiTheme="minorHAnsi" w:hAnsiTheme="minorHAnsi" w:cstheme="minorHAnsi"/>
          <w:sz w:val="24"/>
          <w:szCs w:val="24"/>
        </w:rPr>
        <w:t>La feuille de style de l’ANS contient deux mécanismes :</w:t>
      </w:r>
    </w:p>
    <w:p w14:paraId="2A71FF0C" w14:textId="77777777" w:rsidR="001D5BC9" w:rsidRPr="005B0928" w:rsidRDefault="001D5BC9" w:rsidP="001D5BC9">
      <w:pPr>
        <w:numPr>
          <w:ilvl w:val="0"/>
          <w:numId w:val="73"/>
        </w:numPr>
        <w:spacing w:after="0"/>
        <w:jc w:val="left"/>
        <w:rPr>
          <w:rFonts w:asciiTheme="minorHAnsi" w:hAnsiTheme="minorHAnsi" w:cstheme="minorHAnsi"/>
          <w:sz w:val="24"/>
          <w:szCs w:val="24"/>
        </w:rPr>
      </w:pPr>
      <w:r w:rsidRPr="005B0928">
        <w:rPr>
          <w:rFonts w:asciiTheme="minorHAnsi" w:hAnsiTheme="minorHAnsi" w:cstheme="minorHAnsi"/>
          <w:sz w:val="24"/>
          <w:szCs w:val="24"/>
        </w:rPr>
        <w:t>Un mécanisme pour l’affichage en mode WEB qui permet d’afficher un document CDA à l’écran conformément à la feuille de style publiée par HL7.</w:t>
      </w:r>
    </w:p>
    <w:p w14:paraId="725244B3" w14:textId="77777777" w:rsidR="001D5BC9" w:rsidRPr="005B0928" w:rsidRDefault="001D5BC9" w:rsidP="001D5BC9">
      <w:pPr>
        <w:numPr>
          <w:ilvl w:val="0"/>
          <w:numId w:val="73"/>
        </w:numPr>
        <w:spacing w:after="0"/>
        <w:jc w:val="left"/>
        <w:rPr>
          <w:rFonts w:asciiTheme="minorHAnsi" w:hAnsiTheme="minorHAnsi" w:cstheme="minorHAnsi"/>
          <w:sz w:val="24"/>
          <w:szCs w:val="24"/>
        </w:rPr>
      </w:pPr>
      <w:r w:rsidRPr="005B0928">
        <w:rPr>
          <w:rFonts w:asciiTheme="minorHAnsi" w:hAnsiTheme="minorHAnsi" w:cstheme="minorHAnsi"/>
          <w:sz w:val="24"/>
          <w:szCs w:val="24"/>
        </w:rPr>
        <w:t>Un mécanisme XSL-FO pour l’impression du document CDA au format PDF identique à l’affichage écran</w:t>
      </w:r>
    </w:p>
    <w:p w14:paraId="592282F5" w14:textId="77777777" w:rsidR="001D5BC9" w:rsidRPr="005B0928" w:rsidRDefault="001D5BC9" w:rsidP="001D5BC9">
      <w:pPr>
        <w:spacing w:after="0"/>
        <w:jc w:val="left"/>
        <w:rPr>
          <w:rFonts w:asciiTheme="minorHAnsi" w:hAnsiTheme="minorHAnsi" w:cstheme="minorHAnsi"/>
          <w:sz w:val="24"/>
          <w:szCs w:val="24"/>
        </w:rPr>
      </w:pPr>
    </w:p>
    <w:p w14:paraId="1C06DBA1" w14:textId="77777777" w:rsidR="001D5BC9" w:rsidRPr="005B0928" w:rsidRDefault="001D5BC9" w:rsidP="001D5BC9">
      <w:pPr>
        <w:spacing w:after="0"/>
        <w:jc w:val="left"/>
        <w:rPr>
          <w:rFonts w:asciiTheme="minorHAnsi" w:hAnsiTheme="minorHAnsi" w:cstheme="minorHAnsi"/>
          <w:sz w:val="24"/>
          <w:szCs w:val="24"/>
        </w:rPr>
      </w:pPr>
      <w:r w:rsidRPr="005B0928">
        <w:rPr>
          <w:rFonts w:asciiTheme="minorHAnsi" w:hAnsiTheme="minorHAnsi" w:cstheme="minorHAnsi"/>
          <w:sz w:val="24"/>
          <w:szCs w:val="24"/>
        </w:rPr>
        <w:t>La feuille de style ANS est livrée avec un package qui contient les archives FOP ainsi que les archives utilisées pour l’affichage de la Datamatrix INS.</w:t>
      </w:r>
    </w:p>
    <w:p w14:paraId="01999C11" w14:textId="77777777" w:rsidR="001D5BC9" w:rsidRPr="005B0928" w:rsidRDefault="001D5BC9" w:rsidP="001D5BC9">
      <w:pPr>
        <w:spacing w:after="0"/>
        <w:jc w:val="left"/>
        <w:rPr>
          <w:rFonts w:asciiTheme="minorHAnsi" w:hAnsiTheme="minorHAnsi" w:cstheme="minorHAnsi"/>
          <w:sz w:val="24"/>
          <w:szCs w:val="24"/>
        </w:rPr>
      </w:pPr>
    </w:p>
    <w:p w14:paraId="4E24752C" w14:textId="77777777" w:rsidR="001D5BC9" w:rsidRPr="005B0928" w:rsidRDefault="001D5BC9" w:rsidP="001D5BC9">
      <w:pPr>
        <w:spacing w:after="0"/>
        <w:jc w:val="left"/>
        <w:rPr>
          <w:rFonts w:asciiTheme="minorHAnsi" w:hAnsiTheme="minorHAnsi" w:cstheme="minorHAnsi"/>
          <w:sz w:val="24"/>
          <w:szCs w:val="24"/>
        </w:rPr>
      </w:pPr>
      <w:r w:rsidRPr="005B0928">
        <w:rPr>
          <w:rFonts w:asciiTheme="minorHAnsi" w:hAnsiTheme="minorHAnsi" w:cstheme="minorHAnsi"/>
          <w:sz w:val="24"/>
          <w:szCs w:val="24"/>
        </w:rPr>
        <w:t xml:space="preserve">Plusieurs solutions comme </w:t>
      </w:r>
      <w:r w:rsidRPr="005B0928">
        <w:rPr>
          <w:rFonts w:asciiTheme="minorHAnsi" w:hAnsiTheme="minorHAnsi" w:cstheme="minorHAnsi"/>
          <w:b/>
          <w:bCs/>
          <w:sz w:val="24"/>
          <w:szCs w:val="24"/>
        </w:rPr>
        <w:t xml:space="preserve">Saxon, XSL-FO + FOP, </w:t>
      </w:r>
      <w:proofErr w:type="spellStart"/>
      <w:r w:rsidRPr="005B0928">
        <w:rPr>
          <w:rFonts w:asciiTheme="minorHAnsi" w:hAnsiTheme="minorHAnsi" w:cstheme="minorHAnsi"/>
          <w:b/>
          <w:bCs/>
          <w:sz w:val="24"/>
          <w:szCs w:val="24"/>
        </w:rPr>
        <w:t>Aspose</w:t>
      </w:r>
      <w:proofErr w:type="spellEnd"/>
      <w:r w:rsidRPr="005B0928">
        <w:rPr>
          <w:rFonts w:asciiTheme="minorHAnsi" w:hAnsiTheme="minorHAnsi" w:cstheme="minorHAnsi"/>
          <w:b/>
          <w:bCs/>
          <w:sz w:val="24"/>
          <w:szCs w:val="24"/>
        </w:rPr>
        <w:t>, DOM, SAX</w:t>
      </w:r>
      <w:r w:rsidRPr="005B0928">
        <w:rPr>
          <w:rFonts w:asciiTheme="minorHAnsi" w:hAnsiTheme="minorHAnsi" w:cstheme="minorHAnsi"/>
          <w:sz w:val="24"/>
          <w:szCs w:val="24"/>
        </w:rPr>
        <w:t xml:space="preserve"> ou encore </w:t>
      </w:r>
      <w:r w:rsidRPr="005B0928">
        <w:rPr>
          <w:rFonts w:asciiTheme="minorHAnsi" w:hAnsiTheme="minorHAnsi" w:cstheme="minorHAnsi"/>
          <w:b/>
          <w:bCs/>
          <w:sz w:val="24"/>
          <w:szCs w:val="24"/>
        </w:rPr>
        <w:t>ALTOVA</w:t>
      </w:r>
      <w:r w:rsidRPr="005B0928">
        <w:rPr>
          <w:rFonts w:asciiTheme="minorHAnsi" w:hAnsiTheme="minorHAnsi" w:cstheme="minorHAnsi"/>
          <w:sz w:val="24"/>
          <w:szCs w:val="24"/>
        </w:rPr>
        <w:t xml:space="preserve"> permettent la génération du PDF.</w:t>
      </w:r>
    </w:p>
    <w:p w14:paraId="3FE2A213" w14:textId="77777777" w:rsidR="001D5BC9" w:rsidRPr="005B0928" w:rsidRDefault="001D5BC9" w:rsidP="001D5BC9">
      <w:pPr>
        <w:spacing w:after="0"/>
        <w:jc w:val="left"/>
        <w:rPr>
          <w:rFonts w:asciiTheme="minorHAnsi" w:hAnsiTheme="minorHAnsi" w:cstheme="minorHAnsi"/>
          <w:sz w:val="24"/>
          <w:szCs w:val="24"/>
        </w:rPr>
      </w:pPr>
    </w:p>
    <w:p w14:paraId="67AFEFF9" w14:textId="77777777" w:rsidR="001D5BC9" w:rsidRPr="005B0928" w:rsidRDefault="001D5BC9" w:rsidP="001D5BC9">
      <w:pPr>
        <w:spacing w:after="0"/>
        <w:jc w:val="left"/>
        <w:rPr>
          <w:rFonts w:asciiTheme="minorHAnsi" w:hAnsiTheme="minorHAnsi" w:cstheme="minorHAnsi"/>
          <w:sz w:val="24"/>
          <w:szCs w:val="24"/>
        </w:rPr>
      </w:pPr>
      <w:r w:rsidRPr="005B0928">
        <w:rPr>
          <w:rFonts w:asciiTheme="minorHAnsi" w:hAnsiTheme="minorHAnsi" w:cstheme="minorHAnsi"/>
          <w:sz w:val="24"/>
          <w:szCs w:val="24"/>
        </w:rPr>
        <w:t>Pour créer le document PDF, FOP utilise aussi des archives Saxon. Cette dernière présente trois solutions (</w:t>
      </w:r>
      <w:r w:rsidRPr="005B0928">
        <w:rPr>
          <w:rFonts w:asciiTheme="minorHAnsi" w:hAnsiTheme="minorHAnsi" w:cstheme="minorHAnsi"/>
          <w:b/>
          <w:bCs/>
          <w:sz w:val="24"/>
          <w:szCs w:val="24"/>
        </w:rPr>
        <w:t>Saxon-PE, Saxon-EE et Saxon-HE</w:t>
      </w:r>
      <w:r w:rsidRPr="005B0928">
        <w:rPr>
          <w:rFonts w:asciiTheme="minorHAnsi" w:hAnsiTheme="minorHAnsi" w:cstheme="minorHAnsi"/>
          <w:sz w:val="24"/>
          <w:szCs w:val="24"/>
        </w:rPr>
        <w:t xml:space="preserve">). </w:t>
      </w:r>
    </w:p>
    <w:p w14:paraId="1E04D8FD" w14:textId="77777777" w:rsidR="001D5BC9" w:rsidRPr="005B0928" w:rsidRDefault="001D5BC9" w:rsidP="001D5BC9">
      <w:pPr>
        <w:spacing w:after="0"/>
        <w:jc w:val="left"/>
        <w:rPr>
          <w:rFonts w:asciiTheme="minorHAnsi" w:hAnsiTheme="minorHAnsi" w:cstheme="minorHAnsi"/>
          <w:sz w:val="24"/>
          <w:szCs w:val="24"/>
        </w:rPr>
      </w:pPr>
    </w:p>
    <w:p w14:paraId="63961F3D" w14:textId="77777777" w:rsidR="001D5BC9" w:rsidRPr="005B0928" w:rsidRDefault="001D5BC9" w:rsidP="001D5BC9">
      <w:pPr>
        <w:spacing w:after="0"/>
        <w:jc w:val="left"/>
        <w:rPr>
          <w:rFonts w:asciiTheme="minorHAnsi" w:hAnsiTheme="minorHAnsi" w:cstheme="minorHAnsi"/>
          <w:sz w:val="24"/>
          <w:szCs w:val="24"/>
        </w:rPr>
      </w:pPr>
      <w:r w:rsidRPr="005B0928">
        <w:rPr>
          <w:rFonts w:asciiTheme="minorHAnsi" w:hAnsiTheme="minorHAnsi" w:cstheme="minorHAnsi"/>
          <w:sz w:val="24"/>
          <w:szCs w:val="24"/>
        </w:rPr>
        <w:t xml:space="preserve">D’autres solutions du marché tel </w:t>
      </w:r>
      <w:proofErr w:type="spellStart"/>
      <w:r w:rsidRPr="005B0928">
        <w:rPr>
          <w:rFonts w:asciiTheme="minorHAnsi" w:hAnsiTheme="minorHAnsi" w:cstheme="minorHAnsi"/>
          <w:sz w:val="24"/>
          <w:szCs w:val="24"/>
        </w:rPr>
        <w:t>Aspose</w:t>
      </w:r>
      <w:proofErr w:type="spellEnd"/>
      <w:r w:rsidRPr="005B0928">
        <w:rPr>
          <w:rFonts w:asciiTheme="minorHAnsi" w:hAnsiTheme="minorHAnsi" w:cstheme="minorHAnsi"/>
          <w:sz w:val="24"/>
          <w:szCs w:val="24"/>
        </w:rPr>
        <w:t xml:space="preserve"> et ALTOVA permettent de générer les PDF.</w:t>
      </w:r>
    </w:p>
    <w:p w14:paraId="5087A0CE" w14:textId="77777777" w:rsidR="001D5BC9" w:rsidRPr="005B0928" w:rsidRDefault="001D5BC9" w:rsidP="001D5BC9">
      <w:pPr>
        <w:spacing w:after="0"/>
        <w:jc w:val="left"/>
        <w:rPr>
          <w:rFonts w:asciiTheme="minorHAnsi" w:hAnsiTheme="minorHAnsi" w:cstheme="minorHAnsi"/>
          <w:sz w:val="24"/>
          <w:szCs w:val="24"/>
        </w:rPr>
      </w:pPr>
    </w:p>
    <w:p w14:paraId="113943B3" w14:textId="77777777" w:rsidR="001D5BC9" w:rsidRPr="005B0928" w:rsidRDefault="001D5BC9" w:rsidP="001D5BC9">
      <w:pPr>
        <w:spacing w:after="0"/>
        <w:jc w:val="left"/>
        <w:rPr>
          <w:rFonts w:asciiTheme="minorHAnsi" w:hAnsiTheme="minorHAnsi" w:cstheme="minorHAnsi"/>
          <w:sz w:val="24"/>
          <w:szCs w:val="24"/>
        </w:rPr>
      </w:pPr>
      <w:r w:rsidRPr="005B0928">
        <w:rPr>
          <w:rFonts w:asciiTheme="minorHAnsi" w:hAnsiTheme="minorHAnsi" w:cstheme="minorHAnsi"/>
          <w:sz w:val="24"/>
          <w:szCs w:val="24"/>
        </w:rPr>
        <w:t xml:space="preserve">Pour la génération de la Datamatrix, nous avons utilisé la solution </w:t>
      </w:r>
      <w:r w:rsidRPr="005B0928">
        <w:rPr>
          <w:rFonts w:asciiTheme="minorHAnsi" w:hAnsiTheme="minorHAnsi" w:cstheme="minorHAnsi"/>
          <w:b/>
          <w:bCs/>
          <w:sz w:val="24"/>
          <w:szCs w:val="24"/>
        </w:rPr>
        <w:t>J4L</w:t>
      </w:r>
      <w:r w:rsidRPr="005B0928">
        <w:rPr>
          <w:rFonts w:asciiTheme="minorHAnsi" w:hAnsiTheme="minorHAnsi" w:cstheme="minorHAnsi"/>
          <w:sz w:val="24"/>
          <w:szCs w:val="24"/>
        </w:rPr>
        <w:t xml:space="preserve">, mais d’autres projets peuvent être utilisés comme </w:t>
      </w:r>
      <w:r w:rsidRPr="005B0928">
        <w:rPr>
          <w:rFonts w:asciiTheme="minorHAnsi" w:hAnsiTheme="minorHAnsi" w:cstheme="minorHAnsi"/>
          <w:b/>
          <w:bCs/>
          <w:sz w:val="24"/>
          <w:szCs w:val="24"/>
        </w:rPr>
        <w:t xml:space="preserve">Barcode4J </w:t>
      </w:r>
      <w:proofErr w:type="gramStart"/>
      <w:r w:rsidRPr="005B0928">
        <w:rPr>
          <w:rFonts w:asciiTheme="minorHAnsi" w:hAnsiTheme="minorHAnsi" w:cstheme="minorHAnsi"/>
          <w:sz w:val="24"/>
          <w:szCs w:val="24"/>
        </w:rPr>
        <w:t>de Apache</w:t>
      </w:r>
      <w:proofErr w:type="gramEnd"/>
      <w:r w:rsidRPr="005B092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5B0928">
        <w:rPr>
          <w:rFonts w:asciiTheme="minorHAnsi" w:hAnsiTheme="minorHAnsi" w:cstheme="minorHAnsi"/>
          <w:sz w:val="24"/>
          <w:szCs w:val="24"/>
        </w:rPr>
        <w:t>et</w:t>
      </w:r>
      <w:r w:rsidRPr="005B092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5B0928">
        <w:rPr>
          <w:rFonts w:asciiTheme="minorHAnsi" w:hAnsiTheme="minorHAnsi" w:cstheme="minorHAnsi"/>
          <w:b/>
          <w:bCs/>
          <w:sz w:val="24"/>
          <w:szCs w:val="24"/>
        </w:rPr>
        <w:t>Barcode</w:t>
      </w:r>
      <w:proofErr w:type="spellEnd"/>
      <w:r w:rsidRPr="005B092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5B0928">
        <w:rPr>
          <w:rFonts w:asciiTheme="minorHAnsi" w:hAnsiTheme="minorHAnsi" w:cstheme="minorHAnsi"/>
          <w:b/>
          <w:bCs/>
          <w:sz w:val="24"/>
          <w:szCs w:val="24"/>
        </w:rPr>
        <w:t>Generator</w:t>
      </w:r>
      <w:proofErr w:type="spellEnd"/>
      <w:r w:rsidRPr="005B092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5B0928">
        <w:rPr>
          <w:rFonts w:asciiTheme="minorHAnsi" w:hAnsiTheme="minorHAnsi" w:cstheme="minorHAnsi"/>
          <w:sz w:val="24"/>
          <w:szCs w:val="24"/>
        </w:rPr>
        <w:t xml:space="preserve">de </w:t>
      </w:r>
      <w:proofErr w:type="spellStart"/>
      <w:r w:rsidRPr="005B0928">
        <w:rPr>
          <w:rFonts w:asciiTheme="minorHAnsi" w:hAnsiTheme="minorHAnsi" w:cstheme="minorHAnsi"/>
          <w:sz w:val="24"/>
          <w:szCs w:val="24"/>
        </w:rPr>
        <w:t>Altenna</w:t>
      </w:r>
      <w:proofErr w:type="spellEnd"/>
      <w:r w:rsidRPr="005B0928">
        <w:rPr>
          <w:rFonts w:asciiTheme="minorHAnsi" w:hAnsiTheme="minorHAnsi" w:cstheme="minorHAnsi"/>
          <w:sz w:val="24"/>
          <w:szCs w:val="24"/>
        </w:rPr>
        <w:t xml:space="preserve"> House.</w:t>
      </w:r>
    </w:p>
    <w:p w14:paraId="32657CFD" w14:textId="77777777" w:rsidR="001D5BC9" w:rsidRPr="005B0928" w:rsidRDefault="001D5BC9" w:rsidP="001D5BC9">
      <w:pPr>
        <w:spacing w:after="0"/>
        <w:jc w:val="left"/>
        <w:rPr>
          <w:rFonts w:asciiTheme="minorHAnsi" w:hAnsiTheme="minorHAnsi" w:cstheme="minorHAnsi"/>
          <w:sz w:val="24"/>
          <w:szCs w:val="24"/>
        </w:rPr>
      </w:pPr>
    </w:p>
    <w:p w14:paraId="5CE6EA04" w14:textId="77777777" w:rsidR="001D5BC9" w:rsidRPr="005B0928" w:rsidRDefault="001D5BC9" w:rsidP="001D5BC9">
      <w:pPr>
        <w:spacing w:after="0"/>
        <w:jc w:val="left"/>
        <w:rPr>
          <w:rFonts w:asciiTheme="minorHAnsi" w:hAnsiTheme="minorHAnsi" w:cstheme="minorHAnsi"/>
          <w:sz w:val="24"/>
          <w:szCs w:val="24"/>
        </w:rPr>
      </w:pPr>
      <w:r w:rsidRPr="005B0928">
        <w:rPr>
          <w:rFonts w:asciiTheme="minorHAnsi" w:hAnsiTheme="minorHAnsi" w:cstheme="minorHAnsi"/>
          <w:sz w:val="24"/>
          <w:szCs w:val="24"/>
        </w:rPr>
        <w:t xml:space="preserve">J4L utilise quatre archives pour générer la </w:t>
      </w:r>
      <w:proofErr w:type="spellStart"/>
      <w:r w:rsidRPr="005B0928">
        <w:rPr>
          <w:rFonts w:asciiTheme="minorHAnsi" w:hAnsiTheme="minorHAnsi" w:cstheme="minorHAnsi"/>
          <w:sz w:val="24"/>
          <w:szCs w:val="24"/>
        </w:rPr>
        <w:t>Datamatri</w:t>
      </w:r>
      <w:proofErr w:type="spellEnd"/>
      <w:r w:rsidRPr="005B0928">
        <w:rPr>
          <w:rFonts w:asciiTheme="minorHAnsi" w:hAnsiTheme="minorHAnsi" w:cstheme="minorHAnsi"/>
          <w:sz w:val="24"/>
          <w:szCs w:val="24"/>
        </w:rPr>
        <w:t xml:space="preserve">. Ces archives sont </w:t>
      </w:r>
      <w:r w:rsidRPr="005B0928">
        <w:rPr>
          <w:rFonts w:asciiTheme="minorHAnsi" w:hAnsiTheme="minorHAnsi" w:cstheme="minorHAnsi"/>
          <w:b/>
          <w:bCs/>
          <w:sz w:val="24"/>
          <w:szCs w:val="24"/>
        </w:rPr>
        <w:t>rbarcode.jar, qrcode.jar, rbarcode-fop.jar et rbarcode-fop2.jar</w:t>
      </w:r>
      <w:r w:rsidRPr="005B0928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0417F4D8" w14:textId="77777777" w:rsidR="001D5BC9" w:rsidRPr="005B0928" w:rsidRDefault="001D5BC9" w:rsidP="001D5BC9">
      <w:pPr>
        <w:spacing w:after="0"/>
        <w:jc w:val="left"/>
        <w:rPr>
          <w:rFonts w:asciiTheme="minorHAnsi" w:hAnsiTheme="minorHAnsi" w:cstheme="minorHAnsi"/>
          <w:sz w:val="24"/>
          <w:szCs w:val="24"/>
        </w:rPr>
      </w:pPr>
    </w:p>
    <w:p w14:paraId="21AC79F1" w14:textId="77777777" w:rsidR="001D5BC9" w:rsidRPr="005B0928" w:rsidRDefault="001D5BC9" w:rsidP="001D5BC9">
      <w:pPr>
        <w:spacing w:after="0"/>
        <w:jc w:val="left"/>
        <w:rPr>
          <w:rFonts w:asciiTheme="minorHAnsi" w:hAnsiTheme="minorHAnsi" w:cstheme="minorHAnsi"/>
          <w:sz w:val="24"/>
          <w:szCs w:val="24"/>
        </w:rPr>
      </w:pPr>
      <w:r w:rsidRPr="005B0928">
        <w:rPr>
          <w:rFonts w:asciiTheme="minorHAnsi" w:hAnsiTheme="minorHAnsi" w:cstheme="minorHAnsi"/>
          <w:sz w:val="24"/>
          <w:szCs w:val="24"/>
        </w:rPr>
        <w:t>Notre solution se base sur :</w:t>
      </w:r>
    </w:p>
    <w:p w14:paraId="70CEC7E6" w14:textId="77777777" w:rsidR="001D5BC9" w:rsidRPr="005B0928" w:rsidRDefault="001D5BC9" w:rsidP="001D5BC9">
      <w:pPr>
        <w:numPr>
          <w:ilvl w:val="0"/>
          <w:numId w:val="74"/>
        </w:numPr>
        <w:spacing w:after="0"/>
        <w:jc w:val="left"/>
        <w:rPr>
          <w:rFonts w:asciiTheme="minorHAnsi" w:hAnsiTheme="minorHAnsi" w:cstheme="minorHAnsi"/>
          <w:sz w:val="24"/>
          <w:szCs w:val="24"/>
        </w:rPr>
      </w:pPr>
      <w:r w:rsidRPr="005B0928">
        <w:rPr>
          <w:rFonts w:asciiTheme="minorHAnsi" w:hAnsiTheme="minorHAnsi" w:cstheme="minorHAnsi"/>
          <w:b/>
          <w:bCs/>
          <w:sz w:val="24"/>
          <w:szCs w:val="24"/>
        </w:rPr>
        <w:t>XSL-FO</w:t>
      </w:r>
      <w:r w:rsidRPr="005B0928">
        <w:rPr>
          <w:rFonts w:asciiTheme="minorHAnsi" w:hAnsiTheme="minorHAnsi" w:cstheme="minorHAnsi"/>
          <w:sz w:val="24"/>
          <w:szCs w:val="24"/>
        </w:rPr>
        <w:t xml:space="preserve"> pour construire et structurer la feuille de style</w:t>
      </w:r>
    </w:p>
    <w:p w14:paraId="47D7A8FB" w14:textId="77777777" w:rsidR="001D5BC9" w:rsidRPr="005B0928" w:rsidRDefault="001D5BC9" w:rsidP="001D5BC9">
      <w:pPr>
        <w:numPr>
          <w:ilvl w:val="0"/>
          <w:numId w:val="74"/>
        </w:numPr>
        <w:spacing w:after="0"/>
        <w:jc w:val="left"/>
        <w:rPr>
          <w:rFonts w:asciiTheme="minorHAnsi" w:hAnsiTheme="minorHAnsi" w:cstheme="minorHAnsi"/>
          <w:sz w:val="24"/>
          <w:szCs w:val="24"/>
        </w:rPr>
      </w:pPr>
      <w:r w:rsidRPr="005B0928">
        <w:rPr>
          <w:rFonts w:asciiTheme="minorHAnsi" w:hAnsiTheme="minorHAnsi" w:cstheme="minorHAnsi"/>
          <w:b/>
          <w:bCs/>
          <w:sz w:val="24"/>
          <w:szCs w:val="24"/>
        </w:rPr>
        <w:t>FOP</w:t>
      </w:r>
      <w:r w:rsidRPr="005B0928">
        <w:rPr>
          <w:rFonts w:asciiTheme="minorHAnsi" w:hAnsiTheme="minorHAnsi" w:cstheme="minorHAnsi"/>
          <w:sz w:val="24"/>
          <w:szCs w:val="24"/>
        </w:rPr>
        <w:t xml:space="preserve"> pour générer le fichier PDF </w:t>
      </w:r>
    </w:p>
    <w:p w14:paraId="377A8AB6" w14:textId="77777777" w:rsidR="001D5BC9" w:rsidRPr="005B0928" w:rsidRDefault="001D5BC9" w:rsidP="001D5BC9">
      <w:pPr>
        <w:numPr>
          <w:ilvl w:val="0"/>
          <w:numId w:val="74"/>
        </w:numPr>
        <w:spacing w:after="0"/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B0928">
        <w:rPr>
          <w:rFonts w:asciiTheme="minorHAnsi" w:hAnsiTheme="minorHAnsi" w:cstheme="minorHAnsi"/>
          <w:b/>
          <w:bCs/>
          <w:sz w:val="24"/>
          <w:szCs w:val="24"/>
        </w:rPr>
        <w:t>RBarcode</w:t>
      </w:r>
      <w:proofErr w:type="spellEnd"/>
      <w:r w:rsidRPr="005B0928">
        <w:rPr>
          <w:rFonts w:asciiTheme="minorHAnsi" w:hAnsiTheme="minorHAnsi" w:cstheme="minorHAnsi"/>
          <w:b/>
          <w:bCs/>
          <w:sz w:val="24"/>
          <w:szCs w:val="24"/>
        </w:rPr>
        <w:t xml:space="preserve"> de J4L</w:t>
      </w:r>
      <w:r w:rsidRPr="005B0928">
        <w:rPr>
          <w:rFonts w:asciiTheme="minorHAnsi" w:hAnsiTheme="minorHAnsi" w:cstheme="minorHAnsi"/>
          <w:sz w:val="24"/>
          <w:szCs w:val="24"/>
        </w:rPr>
        <w:t xml:space="preserve"> pour générer la Datamatrix.</w:t>
      </w:r>
    </w:p>
    <w:p w14:paraId="1E564796" w14:textId="77777777" w:rsidR="001D5BC9" w:rsidRDefault="001D5BC9">
      <w:pPr>
        <w:spacing w:after="0"/>
        <w:jc w:val="left"/>
        <w:rPr>
          <w:rFonts w:asciiTheme="minorHAnsi" w:hAnsiTheme="minorHAnsi" w:cstheme="minorHAnsi"/>
          <w:sz w:val="18"/>
          <w:szCs w:val="18"/>
        </w:rPr>
      </w:pPr>
    </w:p>
    <w:p w14:paraId="3D6E7BF6" w14:textId="2618BEA3" w:rsidR="006F2735" w:rsidRPr="00E814FD" w:rsidRDefault="006F2735">
      <w:pPr>
        <w:spacing w:after="0"/>
        <w:jc w:val="left"/>
        <w:rPr>
          <w:rFonts w:asciiTheme="minorHAnsi" w:hAnsiTheme="minorHAnsi" w:cstheme="minorHAnsi"/>
          <w:b/>
          <w:bCs/>
          <w:sz w:val="18"/>
          <w:szCs w:val="18"/>
        </w:rPr>
      </w:pPr>
      <w:r w:rsidRPr="00E814FD">
        <w:rPr>
          <w:rFonts w:asciiTheme="minorHAnsi" w:hAnsiTheme="minorHAnsi" w:cstheme="minorHAnsi"/>
          <w:sz w:val="18"/>
          <w:szCs w:val="18"/>
        </w:rPr>
        <w:br w:type="page"/>
      </w:r>
    </w:p>
    <w:p w14:paraId="52965DBD" w14:textId="155BE76F" w:rsidR="003C4016" w:rsidRPr="008B5193" w:rsidRDefault="004D118D" w:rsidP="008B5193">
      <w:pPr>
        <w:pStyle w:val="Titre1"/>
      </w:pPr>
      <w:bookmarkStart w:id="5" w:name="_Toc131769358"/>
      <w:r>
        <w:lastRenderedPageBreak/>
        <w:t>Schéma de f</w:t>
      </w:r>
      <w:r w:rsidR="001D5BC9">
        <w:t>onctionnement</w:t>
      </w:r>
      <w:bookmarkEnd w:id="5"/>
    </w:p>
    <w:p w14:paraId="54D62FD7" w14:textId="77777777" w:rsidR="00244EB1" w:rsidRDefault="00244EB1" w:rsidP="00F300BE">
      <w:pPr>
        <w:rPr>
          <w:rFonts w:asciiTheme="minorHAnsi" w:hAnsiTheme="minorHAnsi" w:cstheme="minorHAnsi"/>
          <w:sz w:val="20"/>
          <w:szCs w:val="20"/>
        </w:rPr>
      </w:pPr>
    </w:p>
    <w:p w14:paraId="36AC32F4" w14:textId="7477CD62" w:rsidR="0028213A" w:rsidRDefault="004D118D" w:rsidP="00F300BE">
      <w:pPr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330F1D0B" wp14:editId="65A79B01">
            <wp:extent cx="5760720" cy="989965"/>
            <wp:effectExtent l="0" t="0" r="0" b="635"/>
            <wp:docPr id="2" name="Image 2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iagramm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F453" w14:textId="77777777" w:rsidR="004D118D" w:rsidRDefault="004D118D" w:rsidP="00001CDB">
      <w:pPr>
        <w:rPr>
          <w:rFonts w:asciiTheme="minorHAnsi" w:hAnsiTheme="minorHAnsi" w:cstheme="minorHAnsi"/>
          <w:sz w:val="18"/>
          <w:szCs w:val="18"/>
        </w:rPr>
      </w:pPr>
    </w:p>
    <w:p w14:paraId="54474EC2" w14:textId="2D0D9B17" w:rsidR="009D6652" w:rsidRPr="008B5193" w:rsidRDefault="00E7277A" w:rsidP="008B5193">
      <w:pPr>
        <w:pStyle w:val="Titre1"/>
      </w:pPr>
      <w:bookmarkStart w:id="6" w:name="_Toc131769359"/>
      <w:r>
        <w:t>Procédure de génération d’un fichier PDF</w:t>
      </w:r>
      <w:bookmarkEnd w:id="6"/>
    </w:p>
    <w:p w14:paraId="522B674D" w14:textId="77777777" w:rsidR="002038CA" w:rsidRDefault="002038CA" w:rsidP="008B5193">
      <w:pPr>
        <w:rPr>
          <w:rFonts w:asciiTheme="minorHAnsi" w:hAnsiTheme="minorHAnsi" w:cstheme="minorHAnsi"/>
          <w:sz w:val="20"/>
          <w:szCs w:val="20"/>
          <w:lang w:eastAsia="fr-FR" w:bidi="ar-SA"/>
        </w:rPr>
      </w:pPr>
      <w:bookmarkStart w:id="7" w:name="_Toc122352536"/>
    </w:p>
    <w:p w14:paraId="672065AD" w14:textId="4A2FB7BE" w:rsidR="002B745A" w:rsidRPr="005B0928" w:rsidRDefault="002B745A" w:rsidP="002B745A">
      <w:pPr>
        <w:rPr>
          <w:rFonts w:asciiTheme="minorHAnsi" w:hAnsiTheme="minorHAnsi" w:cstheme="minorHAnsi"/>
          <w:sz w:val="24"/>
          <w:szCs w:val="24"/>
        </w:rPr>
      </w:pPr>
      <w:r w:rsidRPr="005B0928">
        <w:rPr>
          <w:rFonts w:asciiTheme="minorHAnsi" w:hAnsiTheme="minorHAnsi" w:cstheme="minorHAnsi"/>
          <w:sz w:val="24"/>
          <w:szCs w:val="24"/>
        </w:rPr>
        <w:t>Les étapes pour générer le PDF sont les suivantes :</w:t>
      </w:r>
    </w:p>
    <w:p w14:paraId="1F1C3B61" w14:textId="77777777" w:rsidR="002B745A" w:rsidRPr="005B0928" w:rsidRDefault="002B745A" w:rsidP="002B745A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60E9943C" w14:textId="77777777" w:rsidR="002B745A" w:rsidRPr="005B0928" w:rsidRDefault="002B745A" w:rsidP="002B745A">
      <w:pPr>
        <w:pStyle w:val="Paragraphedeliste"/>
        <w:numPr>
          <w:ilvl w:val="0"/>
          <w:numId w:val="7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5B0928">
        <w:rPr>
          <w:rFonts w:asciiTheme="minorHAnsi" w:hAnsiTheme="minorHAnsi" w:cstheme="minorHAnsi"/>
          <w:sz w:val="24"/>
          <w:szCs w:val="24"/>
        </w:rPr>
        <w:t xml:space="preserve">Dézipper l’archive fop-2.8.zip livrée avec la feuille de style ANS. </w:t>
      </w:r>
    </w:p>
    <w:p w14:paraId="7BE89B55" w14:textId="77777777" w:rsidR="002B745A" w:rsidRPr="005B0928" w:rsidRDefault="002B745A" w:rsidP="002B745A">
      <w:pPr>
        <w:pStyle w:val="Paragraphedeliste"/>
        <w:numPr>
          <w:ilvl w:val="1"/>
          <w:numId w:val="73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5B0928">
        <w:rPr>
          <w:rFonts w:asciiTheme="minorHAnsi" w:hAnsiTheme="minorHAnsi" w:cstheme="minorHAnsi"/>
          <w:sz w:val="24"/>
          <w:szCs w:val="24"/>
        </w:rPr>
        <w:t xml:space="preserve">Le dossier FOP contient les archives de génération de la </w:t>
      </w:r>
      <w:proofErr w:type="spellStart"/>
      <w:r w:rsidRPr="005B0928">
        <w:rPr>
          <w:rFonts w:asciiTheme="minorHAnsi" w:hAnsiTheme="minorHAnsi" w:cstheme="minorHAnsi"/>
          <w:sz w:val="24"/>
          <w:szCs w:val="24"/>
        </w:rPr>
        <w:t>datamatrix</w:t>
      </w:r>
      <w:proofErr w:type="spellEnd"/>
      <w:r w:rsidRPr="005B0928">
        <w:rPr>
          <w:rFonts w:asciiTheme="minorHAnsi" w:hAnsiTheme="minorHAnsi" w:cstheme="minorHAnsi"/>
          <w:sz w:val="24"/>
          <w:szCs w:val="24"/>
        </w:rPr>
        <w:t xml:space="preserve"> en plus de ceux pour la génération des PDF</w:t>
      </w:r>
    </w:p>
    <w:p w14:paraId="259C0E68" w14:textId="77777777" w:rsidR="002B745A" w:rsidRPr="005B0928" w:rsidRDefault="002B745A" w:rsidP="002B745A">
      <w:pPr>
        <w:pStyle w:val="Paragraphedeliste"/>
        <w:rPr>
          <w:rFonts w:asciiTheme="minorHAnsi" w:hAnsiTheme="minorHAnsi" w:cstheme="minorHAnsi"/>
          <w:sz w:val="24"/>
          <w:szCs w:val="24"/>
        </w:rPr>
      </w:pPr>
      <w:r w:rsidRPr="005B092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EE16F70" w14:textId="77777777" w:rsidR="002B745A" w:rsidRPr="005B0928" w:rsidRDefault="002B745A" w:rsidP="002B745A">
      <w:pPr>
        <w:pStyle w:val="Paragraphedeliste"/>
        <w:numPr>
          <w:ilvl w:val="0"/>
          <w:numId w:val="7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5B0928">
        <w:rPr>
          <w:rFonts w:asciiTheme="minorHAnsi" w:hAnsiTheme="minorHAnsi" w:cstheme="minorHAnsi"/>
          <w:sz w:val="24"/>
          <w:szCs w:val="24"/>
        </w:rPr>
        <w:t>Ouvrir l’invite de commande «</w:t>
      </w:r>
      <w:proofErr w:type="gramStart"/>
      <w:r w:rsidRPr="005B0928">
        <w:rPr>
          <w:rFonts w:asciiTheme="minorHAnsi" w:hAnsiTheme="minorHAnsi" w:cstheme="minorHAnsi"/>
          <w:sz w:val="24"/>
          <w:szCs w:val="24"/>
        </w:rPr>
        <w:t>cmd»</w:t>
      </w:r>
      <w:proofErr w:type="gramEnd"/>
      <w:r w:rsidRPr="005B0928">
        <w:rPr>
          <w:rFonts w:asciiTheme="minorHAnsi" w:hAnsiTheme="minorHAnsi" w:cstheme="minorHAnsi"/>
          <w:sz w:val="24"/>
          <w:szCs w:val="24"/>
        </w:rPr>
        <w:t xml:space="preserve"> et se positionner dans le dossier </w:t>
      </w:r>
      <w:proofErr w:type="spellStart"/>
      <w:r w:rsidRPr="005B0928">
        <w:rPr>
          <w:rFonts w:asciiTheme="minorHAnsi" w:hAnsiTheme="minorHAnsi" w:cstheme="minorHAnsi"/>
          <w:sz w:val="24"/>
          <w:szCs w:val="24"/>
        </w:rPr>
        <w:t>fop</w:t>
      </w:r>
      <w:proofErr w:type="spellEnd"/>
      <w:r w:rsidRPr="005B0928">
        <w:rPr>
          <w:rFonts w:asciiTheme="minorHAnsi" w:hAnsiTheme="minorHAnsi" w:cstheme="minorHAnsi"/>
          <w:sz w:val="24"/>
          <w:szCs w:val="24"/>
        </w:rPr>
        <w:t xml:space="preserve"> de fop-2.8 :</w:t>
      </w:r>
    </w:p>
    <w:p w14:paraId="597D1CB6" w14:textId="77777777" w:rsidR="002B745A" w:rsidRPr="005B0928" w:rsidRDefault="002B745A" w:rsidP="002B745A">
      <w:pPr>
        <w:pStyle w:val="Paragraphedeliste"/>
        <w:rPr>
          <w:rFonts w:asciiTheme="minorHAnsi" w:hAnsiTheme="minorHAnsi" w:cstheme="minorHAnsi"/>
          <w:sz w:val="24"/>
          <w:szCs w:val="24"/>
        </w:rPr>
      </w:pPr>
    </w:p>
    <w:tbl>
      <w:tblPr>
        <w:tblStyle w:val="Grilledutableau"/>
        <w:tblW w:w="9056" w:type="dxa"/>
        <w:tblInd w:w="720" w:type="dxa"/>
        <w:tblLook w:val="04A0" w:firstRow="1" w:lastRow="0" w:firstColumn="1" w:lastColumn="0" w:noHBand="0" w:noVBand="1"/>
      </w:tblPr>
      <w:tblGrid>
        <w:gridCol w:w="9056"/>
      </w:tblGrid>
      <w:tr w:rsidR="002B745A" w:rsidRPr="0035245B" w14:paraId="01292D12" w14:textId="77777777" w:rsidTr="0099201F">
        <w:tc>
          <w:tcPr>
            <w:tcW w:w="9056" w:type="dxa"/>
          </w:tcPr>
          <w:p w14:paraId="2FC36A3B" w14:textId="77777777" w:rsidR="002B745A" w:rsidRPr="0035245B" w:rsidRDefault="002B745A" w:rsidP="0099201F">
            <w:pPr>
              <w:pStyle w:val="Paragraphedeliste"/>
              <w:ind w:left="0"/>
              <w:rPr>
                <w:color w:val="FF0000"/>
              </w:rPr>
            </w:pPr>
            <w:r>
              <w:rPr>
                <w:color w:val="FF0000"/>
              </w:rPr>
              <w:t>&gt;</w:t>
            </w:r>
            <w:r w:rsidRPr="0035245B">
              <w:rPr>
                <w:color w:val="FF0000"/>
              </w:rPr>
              <w:t xml:space="preserve"> cd [</w:t>
            </w:r>
            <w:proofErr w:type="spellStart"/>
            <w:r w:rsidRPr="0035245B">
              <w:rPr>
                <w:color w:val="FF0000"/>
              </w:rPr>
              <w:t>Chemin_du_</w:t>
            </w:r>
            <w:proofErr w:type="gramStart"/>
            <w:r w:rsidRPr="0035245B">
              <w:rPr>
                <w:color w:val="FF0000"/>
              </w:rPr>
              <w:t>dossier</w:t>
            </w:r>
            <w:proofErr w:type="spellEnd"/>
            <w:r w:rsidRPr="0035245B">
              <w:rPr>
                <w:color w:val="FF0000"/>
              </w:rPr>
              <w:t>]\fop-2.8-bin\fop-2.8\</w:t>
            </w:r>
            <w:proofErr w:type="spellStart"/>
            <w:r w:rsidRPr="0035245B">
              <w:rPr>
                <w:color w:val="FF0000"/>
              </w:rPr>
              <w:t>fop</w:t>
            </w:r>
            <w:proofErr w:type="spellEnd"/>
            <w:proofErr w:type="gramEnd"/>
          </w:p>
          <w:p w14:paraId="76CF136D" w14:textId="77777777" w:rsidR="002B745A" w:rsidRPr="0035245B" w:rsidRDefault="002B745A" w:rsidP="0099201F">
            <w:pPr>
              <w:pStyle w:val="Paragraphedeliste"/>
              <w:ind w:left="0"/>
            </w:pPr>
          </w:p>
        </w:tc>
      </w:tr>
    </w:tbl>
    <w:p w14:paraId="23B2B161" w14:textId="77777777" w:rsidR="002B745A" w:rsidRPr="0035245B" w:rsidRDefault="002B745A" w:rsidP="002B745A"/>
    <w:p w14:paraId="194BA5AB" w14:textId="77777777" w:rsidR="002B745A" w:rsidRPr="005B0928" w:rsidRDefault="002B745A" w:rsidP="002B745A">
      <w:pPr>
        <w:pStyle w:val="Paragraphedeliste"/>
        <w:numPr>
          <w:ilvl w:val="0"/>
          <w:numId w:val="7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5B0928">
        <w:rPr>
          <w:rFonts w:asciiTheme="minorHAnsi" w:hAnsiTheme="minorHAnsi" w:cstheme="minorHAnsi"/>
          <w:sz w:val="24"/>
          <w:szCs w:val="24"/>
        </w:rPr>
        <w:t>Lancer la commande ci-dessous pour générer le document PDF :</w:t>
      </w:r>
    </w:p>
    <w:tbl>
      <w:tblPr>
        <w:tblStyle w:val="Grilledutableau"/>
        <w:tblW w:w="9062" w:type="dxa"/>
        <w:tblInd w:w="678" w:type="dxa"/>
        <w:tblLook w:val="04A0" w:firstRow="1" w:lastRow="0" w:firstColumn="1" w:lastColumn="0" w:noHBand="0" w:noVBand="1"/>
      </w:tblPr>
      <w:tblGrid>
        <w:gridCol w:w="9062"/>
      </w:tblGrid>
      <w:tr w:rsidR="002B745A" w:rsidRPr="0035245B" w14:paraId="5B7C3E06" w14:textId="77777777" w:rsidTr="0099201F">
        <w:tc>
          <w:tcPr>
            <w:tcW w:w="9062" w:type="dxa"/>
          </w:tcPr>
          <w:p w14:paraId="061F3E6B" w14:textId="77777777" w:rsidR="002B745A" w:rsidRPr="0035245B" w:rsidRDefault="002B745A" w:rsidP="0099201F">
            <w:pPr>
              <w:rPr>
                <w:color w:val="FF0000"/>
              </w:rPr>
            </w:pPr>
            <w:r>
              <w:rPr>
                <w:color w:val="FF0000"/>
              </w:rPr>
              <w:t>&gt;</w:t>
            </w:r>
            <w:r w:rsidRPr="0035245B">
              <w:rPr>
                <w:color w:val="FF0000"/>
              </w:rPr>
              <w:t xml:space="preserve"> </w:t>
            </w:r>
            <w:proofErr w:type="spellStart"/>
            <w:r w:rsidRPr="0035245B">
              <w:rPr>
                <w:color w:val="FF0000"/>
              </w:rPr>
              <w:t>fop</w:t>
            </w:r>
            <w:proofErr w:type="spellEnd"/>
            <w:r w:rsidRPr="0035245B">
              <w:rPr>
                <w:color w:val="FF0000"/>
              </w:rPr>
              <w:t xml:space="preserve"> -xml [</w:t>
            </w:r>
            <w:proofErr w:type="spellStart"/>
            <w:r w:rsidRPr="0035245B">
              <w:rPr>
                <w:color w:val="FF0000"/>
              </w:rPr>
              <w:t>Chemin_du_document_XML</w:t>
            </w:r>
            <w:proofErr w:type="spellEnd"/>
            <w:r w:rsidRPr="0035245B">
              <w:rPr>
                <w:color w:val="FF0000"/>
              </w:rPr>
              <w:t>] -</w:t>
            </w:r>
            <w:proofErr w:type="spellStart"/>
            <w:r w:rsidRPr="0035245B">
              <w:rPr>
                <w:color w:val="FF0000"/>
              </w:rPr>
              <w:t>xsl</w:t>
            </w:r>
            <w:proofErr w:type="spellEnd"/>
            <w:r w:rsidRPr="0035245B">
              <w:rPr>
                <w:color w:val="FF0000"/>
              </w:rPr>
              <w:t xml:space="preserve"> [</w:t>
            </w:r>
            <w:proofErr w:type="spellStart"/>
            <w:r w:rsidRPr="0035245B">
              <w:rPr>
                <w:color w:val="FF0000"/>
              </w:rPr>
              <w:t>Chemin_de_</w:t>
            </w:r>
            <w:r>
              <w:rPr>
                <w:color w:val="FF0000"/>
              </w:rPr>
              <w:t>la_feuille_de_style_XSL</w:t>
            </w:r>
            <w:proofErr w:type="spellEnd"/>
            <w:r w:rsidRPr="0035245B">
              <w:rPr>
                <w:color w:val="FF0000"/>
              </w:rPr>
              <w:t>] -</w:t>
            </w:r>
            <w:proofErr w:type="spellStart"/>
            <w:r w:rsidRPr="0035245B">
              <w:rPr>
                <w:color w:val="FF0000"/>
              </w:rPr>
              <w:t>pdf</w:t>
            </w:r>
            <w:proofErr w:type="spellEnd"/>
            <w:r w:rsidRPr="0035245B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[</w:t>
            </w:r>
            <w:proofErr w:type="spellStart"/>
            <w:r>
              <w:rPr>
                <w:color w:val="FF0000"/>
              </w:rPr>
              <w:t>Chemin_où_générer_le_</w:t>
            </w:r>
            <w:proofErr w:type="gramStart"/>
            <w:r>
              <w:rPr>
                <w:color w:val="FF0000"/>
              </w:rPr>
              <w:t>PDF</w:t>
            </w:r>
            <w:proofErr w:type="spellEnd"/>
            <w:r>
              <w:rPr>
                <w:color w:val="FF0000"/>
              </w:rPr>
              <w:t>]</w:t>
            </w:r>
            <w:r w:rsidRPr="0035245B">
              <w:rPr>
                <w:color w:val="FF0000"/>
              </w:rPr>
              <w:t>\</w:t>
            </w:r>
            <w:proofErr w:type="gramEnd"/>
            <w:r>
              <w:rPr>
                <w:color w:val="FF0000"/>
              </w:rPr>
              <w:t>[nom_à_donner_au_PDF].pdf</w:t>
            </w:r>
          </w:p>
          <w:p w14:paraId="77AA4DEC" w14:textId="77777777" w:rsidR="002B745A" w:rsidRPr="0035245B" w:rsidRDefault="002B745A" w:rsidP="0099201F"/>
        </w:tc>
      </w:tr>
    </w:tbl>
    <w:p w14:paraId="486441F9" w14:textId="77777777" w:rsidR="002B745A" w:rsidRPr="005B0928" w:rsidRDefault="002B745A" w:rsidP="005B0928">
      <w:pPr>
        <w:pStyle w:val="Paragraphedeliste"/>
        <w:spacing w:after="160" w:line="259" w:lineRule="auto"/>
        <w:ind w:left="1080"/>
        <w:jc w:val="left"/>
        <w:rPr>
          <w:rFonts w:asciiTheme="minorHAnsi" w:hAnsiTheme="minorHAnsi" w:cstheme="minorHAnsi"/>
          <w:sz w:val="24"/>
          <w:szCs w:val="24"/>
        </w:rPr>
      </w:pPr>
    </w:p>
    <w:p w14:paraId="4943C679" w14:textId="77777777" w:rsidR="002B745A" w:rsidRPr="005B0928" w:rsidRDefault="002B745A" w:rsidP="002B745A">
      <w:pPr>
        <w:pStyle w:val="Paragraphedeliste"/>
        <w:numPr>
          <w:ilvl w:val="0"/>
          <w:numId w:val="7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5B0928">
        <w:rPr>
          <w:rFonts w:asciiTheme="minorHAnsi" w:hAnsiTheme="minorHAnsi" w:cstheme="minorHAnsi"/>
          <w:sz w:val="24"/>
          <w:szCs w:val="24"/>
        </w:rPr>
        <w:t>Le fichier XSL appelé en ligne de commande est notre feuille de style créé avec XSL-FO.</w:t>
      </w:r>
    </w:p>
    <w:p w14:paraId="4821E1B4" w14:textId="77777777" w:rsidR="002B745A" w:rsidRPr="005B0928" w:rsidRDefault="002B745A" w:rsidP="00197627">
      <w:pPr>
        <w:pStyle w:val="Paragraphedeliste"/>
        <w:spacing w:after="160" w:line="259" w:lineRule="auto"/>
        <w:ind w:left="1080"/>
        <w:jc w:val="left"/>
        <w:rPr>
          <w:rFonts w:asciiTheme="minorHAnsi" w:hAnsiTheme="minorHAnsi" w:cstheme="minorHAnsi"/>
          <w:sz w:val="24"/>
          <w:szCs w:val="24"/>
        </w:rPr>
      </w:pPr>
    </w:p>
    <w:p w14:paraId="56DC96BF" w14:textId="77777777" w:rsidR="002B745A" w:rsidRPr="005B0928" w:rsidRDefault="002B745A" w:rsidP="002B745A">
      <w:pPr>
        <w:pStyle w:val="Paragraphedeliste"/>
        <w:numPr>
          <w:ilvl w:val="0"/>
          <w:numId w:val="7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5B0928">
        <w:rPr>
          <w:rFonts w:asciiTheme="minorHAnsi" w:hAnsiTheme="minorHAnsi" w:cstheme="minorHAnsi"/>
          <w:sz w:val="24"/>
          <w:szCs w:val="24"/>
        </w:rPr>
        <w:t>Un fichier PDF est généré en sortie après le lancement de la commande.</w:t>
      </w:r>
    </w:p>
    <w:p w14:paraId="790F9C49" w14:textId="7D0E48BC" w:rsidR="002038CA" w:rsidRDefault="002038CA" w:rsidP="008B5193">
      <w:pPr>
        <w:rPr>
          <w:rFonts w:asciiTheme="minorHAnsi" w:hAnsiTheme="minorHAnsi" w:cstheme="minorHAnsi"/>
          <w:sz w:val="20"/>
          <w:szCs w:val="20"/>
          <w:lang w:eastAsia="fr-FR" w:bidi="ar-SA"/>
        </w:rPr>
      </w:pPr>
    </w:p>
    <w:bookmarkEnd w:id="7"/>
    <w:p w14:paraId="7229179F" w14:textId="77777777" w:rsidR="008504A3" w:rsidRPr="00E814FD" w:rsidRDefault="008504A3" w:rsidP="008504A3">
      <w:pPr>
        <w:spacing w:after="0"/>
        <w:jc w:val="left"/>
        <w:rPr>
          <w:rFonts w:asciiTheme="minorHAnsi" w:hAnsiTheme="minorHAnsi" w:cstheme="minorHAnsi"/>
          <w:sz w:val="18"/>
          <w:szCs w:val="18"/>
          <w:lang w:eastAsia="fr-FR" w:bidi="ar-SA"/>
        </w:rPr>
      </w:pPr>
      <w:r w:rsidRPr="00E814FD">
        <w:rPr>
          <w:rFonts w:asciiTheme="minorHAnsi" w:hAnsiTheme="minorHAnsi" w:cstheme="minorHAnsi"/>
          <w:sz w:val="18"/>
          <w:szCs w:val="18"/>
        </w:rPr>
        <w:br w:type="page"/>
      </w:r>
    </w:p>
    <w:p w14:paraId="3BFD6368" w14:textId="50605D63" w:rsidR="00A01AF7" w:rsidRPr="008B5193" w:rsidRDefault="00A01AF7" w:rsidP="008B5193">
      <w:pPr>
        <w:pStyle w:val="Titre1"/>
      </w:pPr>
      <w:bookmarkStart w:id="8" w:name="_Toc131769360"/>
      <w:r w:rsidRPr="008B5193">
        <w:lastRenderedPageBreak/>
        <w:t xml:space="preserve">Historique </w:t>
      </w:r>
      <w:r w:rsidR="0020298C" w:rsidRPr="008B5193">
        <w:t>des évolutions</w:t>
      </w:r>
      <w:bookmarkEnd w:id="8"/>
    </w:p>
    <w:p w14:paraId="02DB5B3C" w14:textId="77777777" w:rsidR="00161D90" w:rsidRPr="00E814FD" w:rsidRDefault="00161D90" w:rsidP="004835CE">
      <w:pPr>
        <w:rPr>
          <w:rFonts w:asciiTheme="minorHAnsi" w:hAnsiTheme="minorHAnsi" w:cstheme="minorHAnsi"/>
          <w:sz w:val="18"/>
          <w:szCs w:val="18"/>
        </w:rPr>
      </w:pPr>
    </w:p>
    <w:tbl>
      <w:tblPr>
        <w:tblW w:w="98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2"/>
        <w:gridCol w:w="935"/>
        <w:gridCol w:w="7689"/>
      </w:tblGrid>
      <w:tr w:rsidR="00593DFB" w:rsidRPr="00E814FD" w14:paraId="5B0FA7B7" w14:textId="77777777" w:rsidTr="0052735B">
        <w:tc>
          <w:tcPr>
            <w:tcW w:w="1182" w:type="dxa"/>
            <w:shd w:val="clear" w:color="auto" w:fill="D9D9D9"/>
          </w:tcPr>
          <w:p w14:paraId="3447C718" w14:textId="77777777" w:rsidR="00593DFB" w:rsidRPr="00E814FD" w:rsidRDefault="00593DFB" w:rsidP="00365E67">
            <w:pPr>
              <w:pStyle w:val="Tableau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814FD">
              <w:rPr>
                <w:rFonts w:asciiTheme="minorHAnsi" w:hAnsiTheme="minorHAnsi" w:cstheme="minorHAnsi"/>
                <w:b/>
                <w:sz w:val="18"/>
                <w:szCs w:val="18"/>
              </w:rPr>
              <w:t>Date de publication</w:t>
            </w:r>
          </w:p>
        </w:tc>
        <w:tc>
          <w:tcPr>
            <w:tcW w:w="935" w:type="dxa"/>
            <w:shd w:val="clear" w:color="auto" w:fill="D9D9D9"/>
          </w:tcPr>
          <w:p w14:paraId="40ADA356" w14:textId="77777777" w:rsidR="00593DFB" w:rsidRPr="00E814FD" w:rsidRDefault="00593DFB" w:rsidP="00365E67">
            <w:pPr>
              <w:pStyle w:val="Tableau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814FD">
              <w:rPr>
                <w:rFonts w:asciiTheme="minorHAnsi" w:hAnsiTheme="minorHAnsi" w:cstheme="minorHAnsi"/>
                <w:b/>
                <w:sz w:val="18"/>
                <w:szCs w:val="18"/>
              </w:rPr>
              <w:t>Version</w:t>
            </w:r>
          </w:p>
        </w:tc>
        <w:tc>
          <w:tcPr>
            <w:tcW w:w="7689" w:type="dxa"/>
            <w:shd w:val="clear" w:color="auto" w:fill="D9D9D9"/>
          </w:tcPr>
          <w:p w14:paraId="605FECE3" w14:textId="77777777" w:rsidR="00593DFB" w:rsidRPr="00E814FD" w:rsidRDefault="00593DFB" w:rsidP="00365E67">
            <w:pPr>
              <w:pStyle w:val="Tableau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814FD">
              <w:rPr>
                <w:rFonts w:asciiTheme="minorHAnsi" w:hAnsiTheme="minorHAnsi" w:cstheme="minorHAnsi"/>
                <w:b/>
                <w:sz w:val="18"/>
                <w:szCs w:val="18"/>
              </w:rPr>
              <w:t>Modifications apportées</w:t>
            </w:r>
          </w:p>
        </w:tc>
      </w:tr>
      <w:tr w:rsidR="00593DFB" w:rsidRPr="00E814FD" w14:paraId="734DE3C6" w14:textId="77777777" w:rsidTr="0052735B">
        <w:tc>
          <w:tcPr>
            <w:tcW w:w="1182" w:type="dxa"/>
            <w:vAlign w:val="center"/>
          </w:tcPr>
          <w:p w14:paraId="02A1FCDD" w14:textId="4D946FF8" w:rsidR="00593DFB" w:rsidRPr="00E814FD" w:rsidRDefault="00197627" w:rsidP="00F24A14">
            <w:pPr>
              <w:pStyle w:val="Tableau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07/04/2023</w:t>
            </w:r>
          </w:p>
        </w:tc>
        <w:tc>
          <w:tcPr>
            <w:tcW w:w="935" w:type="dxa"/>
            <w:vAlign w:val="center"/>
          </w:tcPr>
          <w:p w14:paraId="1B6E548C" w14:textId="496A257A" w:rsidR="00593DFB" w:rsidRPr="00E814FD" w:rsidRDefault="00197627" w:rsidP="00593DFB">
            <w:pPr>
              <w:pStyle w:val="Tableau"/>
              <w:ind w:left="9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V0.1</w:t>
            </w:r>
          </w:p>
        </w:tc>
        <w:tc>
          <w:tcPr>
            <w:tcW w:w="7689" w:type="dxa"/>
            <w:vAlign w:val="center"/>
          </w:tcPr>
          <w:p w14:paraId="2696692E" w14:textId="308BF098" w:rsidR="00593DFB" w:rsidRPr="00E814FD" w:rsidRDefault="00197627" w:rsidP="00E61128">
            <w:pPr>
              <w:pStyle w:val="Tableau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Création</w:t>
            </w:r>
          </w:p>
        </w:tc>
      </w:tr>
    </w:tbl>
    <w:p w14:paraId="2A0D685C" w14:textId="77777777" w:rsidR="00246C05" w:rsidRPr="00E814FD" w:rsidRDefault="00246C05" w:rsidP="00A479AE">
      <w:pPr>
        <w:rPr>
          <w:rFonts w:asciiTheme="minorHAnsi" w:hAnsiTheme="minorHAnsi" w:cstheme="minorHAnsi"/>
          <w:sz w:val="18"/>
          <w:szCs w:val="18"/>
        </w:rPr>
      </w:pPr>
    </w:p>
    <w:p w14:paraId="658A9175" w14:textId="339646B4" w:rsidR="0071310D" w:rsidRPr="004643CC" w:rsidRDefault="00A33056" w:rsidP="004643CC">
      <w:pPr>
        <w:jc w:val="center"/>
        <w:rPr>
          <w:rFonts w:asciiTheme="minorHAnsi" w:hAnsiTheme="minorHAnsi" w:cstheme="minorHAnsi"/>
          <w:b/>
          <w:sz w:val="18"/>
          <w:szCs w:val="18"/>
        </w:rPr>
      </w:pPr>
      <w:r w:rsidRPr="00E814FD">
        <w:rPr>
          <w:rFonts w:asciiTheme="minorHAnsi" w:hAnsiTheme="minorHAnsi" w:cstheme="minorHAnsi"/>
          <w:b/>
          <w:sz w:val="18"/>
          <w:szCs w:val="18"/>
        </w:rPr>
        <w:t>*** FIN DU DOCUMENT ***</w:t>
      </w:r>
    </w:p>
    <w:sectPr w:rsidR="0071310D" w:rsidRPr="004643CC" w:rsidSect="00740C3C">
      <w:headerReference w:type="default" r:id="rId11"/>
      <w:footerReference w:type="default" r:id="rId12"/>
      <w:footerReference w:type="first" r:id="rId13"/>
      <w:pgSz w:w="11906" w:h="16838"/>
      <w:pgMar w:top="1417" w:right="1417" w:bottom="1134" w:left="1417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E410C" w14:textId="77777777" w:rsidR="00AE26F5" w:rsidRDefault="00AE26F5" w:rsidP="00B576BD">
      <w:pPr>
        <w:spacing w:after="0"/>
      </w:pPr>
      <w:r>
        <w:separator/>
      </w:r>
    </w:p>
  </w:endnote>
  <w:endnote w:type="continuationSeparator" w:id="0">
    <w:p w14:paraId="4EAC9FAD" w14:textId="77777777" w:rsidR="00AE26F5" w:rsidRDefault="00AE26F5" w:rsidP="00B576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1383E" w14:textId="2E90CBE8" w:rsidR="009229C4" w:rsidRPr="004E34E7" w:rsidRDefault="009229C4" w:rsidP="004E34E7">
    <w:pPr>
      <w:pStyle w:val="Pieddepage"/>
      <w:pBdr>
        <w:top w:val="single" w:sz="8" w:space="1" w:color="0070C0"/>
      </w:pBdr>
      <w:rPr>
        <w:rFonts w:asciiTheme="minorHAnsi" w:hAnsiTheme="minorHAnsi"/>
        <w:color w:val="0070C0"/>
        <w:sz w:val="20"/>
        <w:szCs w:val="20"/>
      </w:rPr>
    </w:pPr>
    <w:r w:rsidRPr="004E34E7">
      <w:rPr>
        <w:rFonts w:asciiTheme="minorHAnsi" w:hAnsiTheme="minorHAnsi"/>
        <w:color w:val="0070C0"/>
        <w:sz w:val="20"/>
        <w:szCs w:val="20"/>
      </w:rPr>
      <w:t xml:space="preserve">Notice </w:t>
    </w:r>
    <w:r w:rsidR="00F243DA">
      <w:rPr>
        <w:rFonts w:asciiTheme="minorHAnsi" w:hAnsiTheme="minorHAnsi"/>
        <w:b/>
        <w:i/>
        <w:color w:val="0070C0"/>
        <w:sz w:val="20"/>
        <w:szCs w:val="20"/>
      </w:rPr>
      <w:t>Feuille de style</w:t>
    </w:r>
    <w:r w:rsidRPr="004E34E7">
      <w:rPr>
        <w:rFonts w:asciiTheme="minorHAnsi" w:hAnsiTheme="minorHAnsi"/>
        <w:color w:val="0070C0"/>
        <w:sz w:val="20"/>
        <w:szCs w:val="20"/>
      </w:rPr>
      <w:tab/>
    </w:r>
    <w:r w:rsidRPr="004E34E7">
      <w:rPr>
        <w:rFonts w:asciiTheme="minorHAnsi" w:hAnsiTheme="minorHAnsi"/>
        <w:color w:val="0070C0"/>
        <w:sz w:val="20"/>
        <w:szCs w:val="20"/>
      </w:rPr>
      <w:tab/>
    </w:r>
    <w:r w:rsidRPr="004E34E7">
      <w:rPr>
        <w:rFonts w:asciiTheme="minorHAnsi" w:hAnsiTheme="minorHAnsi"/>
        <w:color w:val="0070C0"/>
        <w:sz w:val="20"/>
        <w:szCs w:val="20"/>
      </w:rPr>
      <w:fldChar w:fldCharType="begin"/>
    </w:r>
    <w:r w:rsidRPr="004E34E7">
      <w:rPr>
        <w:rFonts w:asciiTheme="minorHAnsi" w:hAnsiTheme="minorHAnsi"/>
        <w:color w:val="0070C0"/>
        <w:sz w:val="20"/>
        <w:szCs w:val="20"/>
      </w:rPr>
      <w:instrText xml:space="preserve"> PAGE </w:instrText>
    </w:r>
    <w:r w:rsidRPr="004E34E7">
      <w:rPr>
        <w:rFonts w:asciiTheme="minorHAnsi" w:hAnsiTheme="minorHAnsi"/>
        <w:color w:val="0070C0"/>
        <w:sz w:val="20"/>
        <w:szCs w:val="20"/>
      </w:rPr>
      <w:fldChar w:fldCharType="separate"/>
    </w:r>
    <w:r w:rsidR="00C02B45">
      <w:rPr>
        <w:rFonts w:asciiTheme="minorHAnsi" w:hAnsiTheme="minorHAnsi"/>
        <w:noProof/>
        <w:color w:val="0070C0"/>
        <w:sz w:val="20"/>
        <w:szCs w:val="20"/>
      </w:rPr>
      <w:t>32</w:t>
    </w:r>
    <w:r w:rsidRPr="004E34E7">
      <w:rPr>
        <w:rFonts w:asciiTheme="minorHAnsi" w:hAnsiTheme="minorHAnsi"/>
        <w:color w:val="0070C0"/>
        <w:sz w:val="20"/>
        <w:szCs w:val="20"/>
      </w:rPr>
      <w:fldChar w:fldCharType="end"/>
    </w:r>
    <w:r w:rsidRPr="004E34E7">
      <w:rPr>
        <w:rFonts w:asciiTheme="minorHAnsi" w:hAnsiTheme="minorHAnsi"/>
        <w:color w:val="0070C0"/>
        <w:sz w:val="20"/>
        <w:szCs w:val="20"/>
      </w:rPr>
      <w:t xml:space="preserve"> / </w:t>
    </w:r>
    <w:r w:rsidRPr="004E34E7">
      <w:rPr>
        <w:rFonts w:asciiTheme="minorHAnsi" w:hAnsiTheme="minorHAnsi"/>
        <w:color w:val="0070C0"/>
        <w:sz w:val="20"/>
        <w:szCs w:val="20"/>
      </w:rPr>
      <w:fldChar w:fldCharType="begin"/>
    </w:r>
    <w:r w:rsidRPr="004E34E7">
      <w:rPr>
        <w:rFonts w:asciiTheme="minorHAnsi" w:hAnsiTheme="minorHAnsi"/>
        <w:color w:val="0070C0"/>
        <w:sz w:val="20"/>
        <w:szCs w:val="20"/>
      </w:rPr>
      <w:instrText xml:space="preserve"> NUMPAGES  </w:instrText>
    </w:r>
    <w:r w:rsidRPr="004E34E7">
      <w:rPr>
        <w:rFonts w:asciiTheme="minorHAnsi" w:hAnsiTheme="minorHAnsi"/>
        <w:color w:val="0070C0"/>
        <w:sz w:val="20"/>
        <w:szCs w:val="20"/>
      </w:rPr>
      <w:fldChar w:fldCharType="separate"/>
    </w:r>
    <w:r w:rsidR="00C02B45">
      <w:rPr>
        <w:rFonts w:asciiTheme="minorHAnsi" w:hAnsiTheme="minorHAnsi"/>
        <w:noProof/>
        <w:color w:val="0070C0"/>
        <w:sz w:val="20"/>
        <w:szCs w:val="20"/>
      </w:rPr>
      <w:t>32</w:t>
    </w:r>
    <w:r w:rsidRPr="004E34E7">
      <w:rPr>
        <w:rFonts w:asciiTheme="minorHAnsi" w:hAnsiTheme="minorHAnsi"/>
        <w:color w:val="0070C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F2278" w14:textId="77777777" w:rsidR="009229C4" w:rsidRDefault="009229C4" w:rsidP="00087FD6">
    <w:pPr>
      <w:pStyle w:val="Pieddepage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CF93B" w14:textId="77777777" w:rsidR="00AE26F5" w:rsidRDefault="00AE26F5" w:rsidP="00B576BD">
      <w:pPr>
        <w:spacing w:after="0"/>
      </w:pPr>
      <w:r>
        <w:separator/>
      </w:r>
    </w:p>
  </w:footnote>
  <w:footnote w:type="continuationSeparator" w:id="0">
    <w:p w14:paraId="4B7FE1F6" w14:textId="77777777" w:rsidR="00AE26F5" w:rsidRDefault="00AE26F5" w:rsidP="00B576B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250" w:type="pct"/>
      <w:jc w:val="center"/>
      <w:tblBorders>
        <w:top w:val="none" w:sz="0" w:space="0" w:color="auto"/>
        <w:left w:val="none" w:sz="0" w:space="0" w:color="auto"/>
        <w:bottom w:val="single" w:sz="8" w:space="0" w:color="0070C0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958"/>
      <w:gridCol w:w="6377"/>
      <w:gridCol w:w="1191"/>
    </w:tblGrid>
    <w:tr w:rsidR="009229C4" w:rsidRPr="0093377F" w14:paraId="58F3F0C3" w14:textId="77777777" w:rsidTr="004E34E7">
      <w:trPr>
        <w:trHeight w:val="821"/>
        <w:jc w:val="center"/>
      </w:trPr>
      <w:tc>
        <w:tcPr>
          <w:tcW w:w="1028" w:type="pct"/>
          <w:vAlign w:val="center"/>
        </w:tcPr>
        <w:p w14:paraId="2EC1C68C" w14:textId="77777777" w:rsidR="009229C4" w:rsidRPr="0093377F" w:rsidRDefault="009229C4" w:rsidP="004E34E7">
          <w:pPr>
            <w:jc w:val="center"/>
            <w:rPr>
              <w:bCs/>
              <w:color w:val="006AB2"/>
            </w:rPr>
          </w:pPr>
          <w:r w:rsidRPr="0093377F">
            <w:rPr>
              <w:bCs/>
              <w:noProof/>
              <w:color w:val="006AB2"/>
              <w:lang w:eastAsia="fr-FR" w:bidi="ar-SA"/>
            </w:rPr>
            <w:drawing>
              <wp:inline distT="0" distB="0" distL="0" distR="0" wp14:anchorId="47029EB9" wp14:editId="4A8FEF15">
                <wp:extent cx="1325540" cy="264159"/>
                <wp:effectExtent l="0" t="0" r="0" b="3175"/>
                <wp:docPr id="6296" name="Image 62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_ANS_2020_Largeur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5540" cy="264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47" w:type="pct"/>
          <w:vAlign w:val="center"/>
        </w:tcPr>
        <w:p w14:paraId="5AEAA70C" w14:textId="4DC17B0A" w:rsidR="009229C4" w:rsidRPr="0063315B" w:rsidRDefault="00C06C9E" w:rsidP="004E34E7">
          <w:pPr>
            <w:jc w:val="center"/>
            <w:rPr>
              <w:color w:val="006AB2"/>
            </w:rPr>
          </w:pPr>
          <w:r>
            <w:rPr>
              <w:color w:val="006AB2"/>
            </w:rPr>
            <w:t>Procédure de génération de PDF – XSL-FO</w:t>
          </w:r>
        </w:p>
      </w:tc>
      <w:tc>
        <w:tcPr>
          <w:tcW w:w="625" w:type="pct"/>
          <w:vAlign w:val="center"/>
        </w:tcPr>
        <w:p w14:paraId="77176E6B" w14:textId="0CA48136" w:rsidR="009229C4" w:rsidRPr="00814E84" w:rsidRDefault="00C06C9E" w:rsidP="00B52AE9">
          <w:pPr>
            <w:jc w:val="center"/>
            <w:rPr>
              <w:color w:val="006AB2"/>
              <w:sz w:val="18"/>
            </w:rPr>
          </w:pPr>
          <w:r>
            <w:rPr>
              <w:color w:val="006AB2"/>
              <w:sz w:val="18"/>
            </w:rPr>
            <w:t>07/04/2023</w:t>
          </w:r>
        </w:p>
      </w:tc>
    </w:tr>
  </w:tbl>
  <w:p w14:paraId="21684647" w14:textId="77777777" w:rsidR="009229C4" w:rsidRPr="00E71056" w:rsidRDefault="009229C4" w:rsidP="004E34E7">
    <w:pPr>
      <w:pStyle w:val="En-tte"/>
      <w:pBdr>
        <w:bottom w:val="none" w:sz="0" w:space="0" w:color="auto"/>
      </w:pBdr>
      <w:rPr>
        <w:rFonts w:asciiTheme="minorHAnsi" w:hAnsi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30D"/>
    <w:multiLevelType w:val="hybridMultilevel"/>
    <w:tmpl w:val="7B76BDD8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642F02"/>
    <w:multiLevelType w:val="hybridMultilevel"/>
    <w:tmpl w:val="1C728F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67750"/>
    <w:multiLevelType w:val="hybridMultilevel"/>
    <w:tmpl w:val="F74A53DE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6121213"/>
    <w:multiLevelType w:val="hybridMultilevel"/>
    <w:tmpl w:val="3E8859B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857494"/>
    <w:multiLevelType w:val="hybridMultilevel"/>
    <w:tmpl w:val="3AB6D4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0103C"/>
    <w:multiLevelType w:val="hybridMultilevel"/>
    <w:tmpl w:val="4F3E92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B7811"/>
    <w:multiLevelType w:val="hybridMultilevel"/>
    <w:tmpl w:val="5AB402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33425"/>
    <w:multiLevelType w:val="hybridMultilevel"/>
    <w:tmpl w:val="3A5C57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EA701E"/>
    <w:multiLevelType w:val="hybridMultilevel"/>
    <w:tmpl w:val="F3A0D0B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073022"/>
    <w:multiLevelType w:val="hybridMultilevel"/>
    <w:tmpl w:val="05CA5D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561129"/>
    <w:multiLevelType w:val="hybridMultilevel"/>
    <w:tmpl w:val="E47602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903B9"/>
    <w:multiLevelType w:val="hybridMultilevel"/>
    <w:tmpl w:val="AE5452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5F2DE9"/>
    <w:multiLevelType w:val="hybridMultilevel"/>
    <w:tmpl w:val="D7DEE0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3F30375"/>
    <w:multiLevelType w:val="hybridMultilevel"/>
    <w:tmpl w:val="525E6A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574548"/>
    <w:multiLevelType w:val="hybridMultilevel"/>
    <w:tmpl w:val="40B248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4D72E9"/>
    <w:multiLevelType w:val="hybridMultilevel"/>
    <w:tmpl w:val="4FCCB0E4"/>
    <w:lvl w:ilvl="0" w:tplc="040C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8708BE"/>
    <w:multiLevelType w:val="hybridMultilevel"/>
    <w:tmpl w:val="025CC890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E96DAE"/>
    <w:multiLevelType w:val="hybridMultilevel"/>
    <w:tmpl w:val="D1F2A9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5018AB"/>
    <w:multiLevelType w:val="hybridMultilevel"/>
    <w:tmpl w:val="30E08C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B50084"/>
    <w:multiLevelType w:val="hybridMultilevel"/>
    <w:tmpl w:val="D6669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DC6BED"/>
    <w:multiLevelType w:val="hybridMultilevel"/>
    <w:tmpl w:val="62AE36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79020C"/>
    <w:multiLevelType w:val="hybridMultilevel"/>
    <w:tmpl w:val="8E061168"/>
    <w:lvl w:ilvl="0" w:tplc="245AF04C">
      <w:start w:val="1"/>
      <w:numFmt w:val="bullet"/>
      <w:pStyle w:val="Grandelistepuces"/>
      <w:lvlText w:val=""/>
      <w:lvlJc w:val="left"/>
      <w:pPr>
        <w:ind w:left="720" w:hanging="360"/>
      </w:pPr>
      <w:rPr>
        <w:rFonts w:ascii="Wingdings" w:hAnsi="Wingdings" w:hint="default"/>
        <w:color w:val="4F81BD" w:themeColor="accent1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968AB"/>
    <w:multiLevelType w:val="hybridMultilevel"/>
    <w:tmpl w:val="487E79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A41717"/>
    <w:multiLevelType w:val="hybridMultilevel"/>
    <w:tmpl w:val="085AD0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161E73"/>
    <w:multiLevelType w:val="hybridMultilevel"/>
    <w:tmpl w:val="B6DA5C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B97AF0"/>
    <w:multiLevelType w:val="hybridMultilevel"/>
    <w:tmpl w:val="52B2EB36"/>
    <w:lvl w:ilvl="0" w:tplc="29D2A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0A6B61"/>
    <w:multiLevelType w:val="multilevel"/>
    <w:tmpl w:val="6BDE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E463D9"/>
    <w:multiLevelType w:val="hybridMultilevel"/>
    <w:tmpl w:val="AC04B7E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8E7230E"/>
    <w:multiLevelType w:val="hybridMultilevel"/>
    <w:tmpl w:val="208E6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B12CF4"/>
    <w:multiLevelType w:val="hybridMultilevel"/>
    <w:tmpl w:val="908269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546FA5"/>
    <w:multiLevelType w:val="hybridMultilevel"/>
    <w:tmpl w:val="CF3022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2E2681"/>
    <w:multiLevelType w:val="hybridMultilevel"/>
    <w:tmpl w:val="D402F9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BD25AC"/>
    <w:multiLevelType w:val="hybridMultilevel"/>
    <w:tmpl w:val="CB980C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EA53BD"/>
    <w:multiLevelType w:val="hybridMultilevel"/>
    <w:tmpl w:val="5DAC16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6BF51F5"/>
    <w:multiLevelType w:val="hybridMultilevel"/>
    <w:tmpl w:val="CDB8C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261745"/>
    <w:multiLevelType w:val="hybridMultilevel"/>
    <w:tmpl w:val="C6D0C9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E03C7"/>
    <w:multiLevelType w:val="hybridMultilevel"/>
    <w:tmpl w:val="171615FA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4A4C1AAB"/>
    <w:multiLevelType w:val="hybridMultilevel"/>
    <w:tmpl w:val="969ED5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D336D4"/>
    <w:multiLevelType w:val="hybridMultilevel"/>
    <w:tmpl w:val="1E8892C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BC91DD1"/>
    <w:multiLevelType w:val="hybridMultilevel"/>
    <w:tmpl w:val="08A856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C0D5EE2"/>
    <w:multiLevelType w:val="hybridMultilevel"/>
    <w:tmpl w:val="9B9C5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F0E1F75"/>
    <w:multiLevelType w:val="hybridMultilevel"/>
    <w:tmpl w:val="E22407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FD450C7"/>
    <w:multiLevelType w:val="hybridMultilevel"/>
    <w:tmpl w:val="38104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05F036C"/>
    <w:multiLevelType w:val="hybridMultilevel"/>
    <w:tmpl w:val="0A26B2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11A2BE9"/>
    <w:multiLevelType w:val="hybridMultilevel"/>
    <w:tmpl w:val="2D6A83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1305421"/>
    <w:multiLevelType w:val="hybridMultilevel"/>
    <w:tmpl w:val="881AB5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1D4D0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7" w15:restartNumberingAfterBreak="0">
    <w:nsid w:val="539A0415"/>
    <w:multiLevelType w:val="hybridMultilevel"/>
    <w:tmpl w:val="AF3047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4160863"/>
    <w:multiLevelType w:val="hybridMultilevel"/>
    <w:tmpl w:val="CC28C1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63A280B"/>
    <w:multiLevelType w:val="hybridMultilevel"/>
    <w:tmpl w:val="125827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1333BE1"/>
    <w:multiLevelType w:val="hybridMultilevel"/>
    <w:tmpl w:val="B7EA39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35200CA"/>
    <w:multiLevelType w:val="hybridMultilevel"/>
    <w:tmpl w:val="E6CE2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4F25C26"/>
    <w:multiLevelType w:val="hybridMultilevel"/>
    <w:tmpl w:val="38183F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51C203F"/>
    <w:multiLevelType w:val="hybridMultilevel"/>
    <w:tmpl w:val="938C03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5E12319"/>
    <w:multiLevelType w:val="hybridMultilevel"/>
    <w:tmpl w:val="31808A66"/>
    <w:lvl w:ilvl="0" w:tplc="7C009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67D0AA7"/>
    <w:multiLevelType w:val="hybridMultilevel"/>
    <w:tmpl w:val="D5A0EB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8A96998"/>
    <w:multiLevelType w:val="hybridMultilevel"/>
    <w:tmpl w:val="79E4A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A0F2083"/>
    <w:multiLevelType w:val="hybridMultilevel"/>
    <w:tmpl w:val="0D389A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B3D62C4"/>
    <w:multiLevelType w:val="hybridMultilevel"/>
    <w:tmpl w:val="DBA624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B5A19E0"/>
    <w:multiLevelType w:val="hybridMultilevel"/>
    <w:tmpl w:val="9B6862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E3B287C"/>
    <w:multiLevelType w:val="hybridMultilevel"/>
    <w:tmpl w:val="C27A5BEE"/>
    <w:lvl w:ilvl="0" w:tplc="5844C3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1F939C2"/>
    <w:multiLevelType w:val="multilevel"/>
    <w:tmpl w:val="19B69B80"/>
    <w:lvl w:ilvl="0">
      <w:numFmt w:val="bullet"/>
      <w:pStyle w:val="Listepuces"/>
      <w:lvlText w:val="-"/>
      <w:lvlJc w:val="left"/>
      <w:pPr>
        <w:tabs>
          <w:tab w:val="num" w:pos="357"/>
        </w:tabs>
        <w:ind w:left="357" w:hanging="357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tabs>
          <w:tab w:val="num" w:pos="714"/>
        </w:tabs>
        <w:ind w:left="714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71"/>
        </w:tabs>
        <w:ind w:left="1071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28"/>
        </w:tabs>
        <w:ind w:left="1428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85"/>
        </w:tabs>
        <w:ind w:left="1785" w:hanging="35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142"/>
        </w:tabs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499"/>
        </w:tabs>
        <w:ind w:left="249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56"/>
        </w:tabs>
        <w:ind w:left="2856" w:hanging="35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213"/>
        </w:tabs>
        <w:ind w:left="3213" w:hanging="357"/>
      </w:pPr>
      <w:rPr>
        <w:rFonts w:ascii="Wingdings" w:hAnsi="Wingdings" w:hint="default"/>
      </w:rPr>
    </w:lvl>
  </w:abstractNum>
  <w:abstractNum w:abstractNumId="62" w15:restartNumberingAfterBreak="0">
    <w:nsid w:val="770A039E"/>
    <w:multiLevelType w:val="hybridMultilevel"/>
    <w:tmpl w:val="D97609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7A83F2E"/>
    <w:multiLevelType w:val="hybridMultilevel"/>
    <w:tmpl w:val="23FA92D8"/>
    <w:lvl w:ilvl="0" w:tplc="29D2A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96A396E"/>
    <w:multiLevelType w:val="hybridMultilevel"/>
    <w:tmpl w:val="C5D65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97957E0"/>
    <w:multiLevelType w:val="multilevel"/>
    <w:tmpl w:val="F7CE22B4"/>
    <w:lvl w:ilvl="0">
      <w:start w:val="1"/>
      <w:numFmt w:val="bullet"/>
      <w:lvlText w:val="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-585" w:hanging="576"/>
      </w:pPr>
    </w:lvl>
    <w:lvl w:ilvl="2">
      <w:start w:val="1"/>
      <w:numFmt w:val="decimal"/>
      <w:lvlText w:val="%1.%2.%3"/>
      <w:lvlJc w:val="left"/>
      <w:pPr>
        <w:ind w:left="-441" w:hanging="720"/>
      </w:pPr>
    </w:lvl>
    <w:lvl w:ilvl="3">
      <w:start w:val="1"/>
      <w:numFmt w:val="decimal"/>
      <w:lvlText w:val="%1.%2.%3.%4"/>
      <w:lvlJc w:val="left"/>
      <w:pPr>
        <w:ind w:left="-297" w:hanging="864"/>
      </w:pPr>
    </w:lvl>
    <w:lvl w:ilvl="4">
      <w:start w:val="1"/>
      <w:numFmt w:val="decimal"/>
      <w:lvlText w:val="%1.%2.%3.%4.%5"/>
      <w:lvlJc w:val="left"/>
      <w:pPr>
        <w:ind w:left="-153" w:hanging="1008"/>
      </w:pPr>
    </w:lvl>
    <w:lvl w:ilvl="5">
      <w:start w:val="1"/>
      <w:numFmt w:val="decimal"/>
      <w:lvlText w:val="%1.%2.%3.%4.%5.%6"/>
      <w:lvlJc w:val="left"/>
      <w:pPr>
        <w:ind w:left="-9" w:hanging="1152"/>
      </w:pPr>
    </w:lvl>
    <w:lvl w:ilvl="6">
      <w:start w:val="1"/>
      <w:numFmt w:val="decimal"/>
      <w:lvlText w:val="%1.%2.%3.%4.%5.%6.%7"/>
      <w:lvlJc w:val="left"/>
      <w:pPr>
        <w:ind w:left="135" w:hanging="1296"/>
      </w:pPr>
    </w:lvl>
    <w:lvl w:ilvl="7">
      <w:start w:val="1"/>
      <w:numFmt w:val="decimal"/>
      <w:lvlText w:val="%1.%2.%3.%4.%5.%6.%7.%8"/>
      <w:lvlJc w:val="left"/>
      <w:pPr>
        <w:ind w:left="279" w:hanging="1440"/>
      </w:pPr>
    </w:lvl>
    <w:lvl w:ilvl="8">
      <w:start w:val="1"/>
      <w:numFmt w:val="decimal"/>
      <w:lvlText w:val="%1.%2.%3.%4.%5.%6.%7.%8.%9"/>
      <w:lvlJc w:val="left"/>
      <w:pPr>
        <w:ind w:left="423" w:hanging="1584"/>
      </w:pPr>
    </w:lvl>
  </w:abstractNum>
  <w:abstractNum w:abstractNumId="66" w15:restartNumberingAfterBreak="0">
    <w:nsid w:val="79FD2D3E"/>
    <w:multiLevelType w:val="hybridMultilevel"/>
    <w:tmpl w:val="DFF44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F4E3431"/>
    <w:multiLevelType w:val="hybridMultilevel"/>
    <w:tmpl w:val="09AC5E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691616">
    <w:abstractNumId w:val="46"/>
  </w:num>
  <w:num w:numId="2" w16cid:durableId="375204824">
    <w:abstractNumId w:val="27"/>
  </w:num>
  <w:num w:numId="3" w16cid:durableId="1383556156">
    <w:abstractNumId w:val="53"/>
  </w:num>
  <w:num w:numId="4" w16cid:durableId="1279873329">
    <w:abstractNumId w:val="16"/>
  </w:num>
  <w:num w:numId="5" w16cid:durableId="1370646151">
    <w:abstractNumId w:val="43"/>
  </w:num>
  <w:num w:numId="6" w16cid:durableId="902330484">
    <w:abstractNumId w:val="12"/>
  </w:num>
  <w:num w:numId="7" w16cid:durableId="1685548980">
    <w:abstractNumId w:val="21"/>
  </w:num>
  <w:num w:numId="8" w16cid:durableId="112135693">
    <w:abstractNumId w:val="65"/>
  </w:num>
  <w:num w:numId="9" w16cid:durableId="871650188">
    <w:abstractNumId w:val="15"/>
  </w:num>
  <w:num w:numId="10" w16cid:durableId="1561599364">
    <w:abstractNumId w:val="29"/>
  </w:num>
  <w:num w:numId="11" w16cid:durableId="393744159">
    <w:abstractNumId w:val="0"/>
  </w:num>
  <w:num w:numId="12" w16cid:durableId="1697851436">
    <w:abstractNumId w:val="40"/>
  </w:num>
  <w:num w:numId="13" w16cid:durableId="349836050">
    <w:abstractNumId w:val="23"/>
  </w:num>
  <w:num w:numId="14" w16cid:durableId="1698579200">
    <w:abstractNumId w:val="3"/>
  </w:num>
  <w:num w:numId="15" w16cid:durableId="144133233">
    <w:abstractNumId w:val="58"/>
  </w:num>
  <w:num w:numId="16" w16cid:durableId="1855531464">
    <w:abstractNumId w:val="22"/>
  </w:num>
  <w:num w:numId="17" w16cid:durableId="658074870">
    <w:abstractNumId w:val="44"/>
  </w:num>
  <w:num w:numId="18" w16cid:durableId="181284626">
    <w:abstractNumId w:val="35"/>
  </w:num>
  <w:num w:numId="19" w16cid:durableId="1820026577">
    <w:abstractNumId w:val="55"/>
  </w:num>
  <w:num w:numId="20" w16cid:durableId="1688094419">
    <w:abstractNumId w:val="7"/>
  </w:num>
  <w:num w:numId="21" w16cid:durableId="1010138076">
    <w:abstractNumId w:val="64"/>
  </w:num>
  <w:num w:numId="22" w16cid:durableId="2069500219">
    <w:abstractNumId w:val="67"/>
  </w:num>
  <w:num w:numId="23" w16cid:durableId="180780659">
    <w:abstractNumId w:val="62"/>
  </w:num>
  <w:num w:numId="24" w16cid:durableId="1105543458">
    <w:abstractNumId w:val="11"/>
  </w:num>
  <w:num w:numId="25" w16cid:durableId="622614773">
    <w:abstractNumId w:val="14"/>
  </w:num>
  <w:num w:numId="26" w16cid:durableId="1001936051">
    <w:abstractNumId w:val="18"/>
  </w:num>
  <w:num w:numId="27" w16cid:durableId="613170733">
    <w:abstractNumId w:val="49"/>
  </w:num>
  <w:num w:numId="28" w16cid:durableId="1562714449">
    <w:abstractNumId w:val="56"/>
  </w:num>
  <w:num w:numId="29" w16cid:durableId="1859390658">
    <w:abstractNumId w:val="51"/>
  </w:num>
  <w:num w:numId="30" w16cid:durableId="1832020331">
    <w:abstractNumId w:val="57"/>
  </w:num>
  <w:num w:numId="31" w16cid:durableId="1167861522">
    <w:abstractNumId w:val="41"/>
  </w:num>
  <w:num w:numId="32" w16cid:durableId="1821071061">
    <w:abstractNumId w:val="50"/>
  </w:num>
  <w:num w:numId="33" w16cid:durableId="1812358528">
    <w:abstractNumId w:val="32"/>
  </w:num>
  <w:num w:numId="34" w16cid:durableId="232858109">
    <w:abstractNumId w:val="5"/>
  </w:num>
  <w:num w:numId="35" w16cid:durableId="1557544823">
    <w:abstractNumId w:val="19"/>
  </w:num>
  <w:num w:numId="36" w16cid:durableId="20209649">
    <w:abstractNumId w:val="47"/>
  </w:num>
  <w:num w:numId="37" w16cid:durableId="2144610786">
    <w:abstractNumId w:val="4"/>
  </w:num>
  <w:num w:numId="38" w16cid:durableId="1971471684">
    <w:abstractNumId w:val="17"/>
  </w:num>
  <w:num w:numId="39" w16cid:durableId="1187139109">
    <w:abstractNumId w:val="9"/>
  </w:num>
  <w:num w:numId="40" w16cid:durableId="666829149">
    <w:abstractNumId w:val="34"/>
  </w:num>
  <w:num w:numId="41" w16cid:durableId="1504739215">
    <w:abstractNumId w:val="66"/>
  </w:num>
  <w:num w:numId="42" w16cid:durableId="1715154761">
    <w:abstractNumId w:val="20"/>
  </w:num>
  <w:num w:numId="43" w16cid:durableId="1859856468">
    <w:abstractNumId w:val="39"/>
  </w:num>
  <w:num w:numId="44" w16cid:durableId="1826891251">
    <w:abstractNumId w:val="8"/>
  </w:num>
  <w:num w:numId="45" w16cid:durableId="1723289259">
    <w:abstractNumId w:val="26"/>
  </w:num>
  <w:num w:numId="46" w16cid:durableId="173303112">
    <w:abstractNumId w:val="42"/>
  </w:num>
  <w:num w:numId="47" w16cid:durableId="507402341">
    <w:abstractNumId w:val="59"/>
  </w:num>
  <w:num w:numId="48" w16cid:durableId="928464342">
    <w:abstractNumId w:val="10"/>
  </w:num>
  <w:num w:numId="49" w16cid:durableId="875504520">
    <w:abstractNumId w:val="52"/>
  </w:num>
  <w:num w:numId="50" w16cid:durableId="1232232966">
    <w:abstractNumId w:val="48"/>
  </w:num>
  <w:num w:numId="51" w16cid:durableId="1970552321">
    <w:abstractNumId w:val="38"/>
  </w:num>
  <w:num w:numId="52" w16cid:durableId="634870415">
    <w:abstractNumId w:val="28"/>
  </w:num>
  <w:num w:numId="53" w16cid:durableId="1322584002">
    <w:abstractNumId w:val="30"/>
  </w:num>
  <w:num w:numId="54" w16cid:durableId="1336835315">
    <w:abstractNumId w:val="6"/>
  </w:num>
  <w:num w:numId="55" w16cid:durableId="2020043354">
    <w:abstractNumId w:val="33"/>
  </w:num>
  <w:num w:numId="56" w16cid:durableId="687219507">
    <w:abstractNumId w:val="63"/>
  </w:num>
  <w:num w:numId="57" w16cid:durableId="246311886">
    <w:abstractNumId w:val="25"/>
  </w:num>
  <w:num w:numId="58" w16cid:durableId="793838140">
    <w:abstractNumId w:val="61"/>
  </w:num>
  <w:num w:numId="59" w16cid:durableId="1218131207">
    <w:abstractNumId w:val="37"/>
  </w:num>
  <w:num w:numId="60" w16cid:durableId="280768282">
    <w:abstractNumId w:val="13"/>
  </w:num>
  <w:num w:numId="61" w16cid:durableId="304892635">
    <w:abstractNumId w:val="24"/>
  </w:num>
  <w:num w:numId="62" w16cid:durableId="706566680">
    <w:abstractNumId w:val="2"/>
  </w:num>
  <w:num w:numId="63" w16cid:durableId="812137201">
    <w:abstractNumId w:val="36"/>
  </w:num>
  <w:num w:numId="64" w16cid:durableId="631860475">
    <w:abstractNumId w:val="31"/>
  </w:num>
  <w:num w:numId="65" w16cid:durableId="918370160">
    <w:abstractNumId w:val="45"/>
  </w:num>
  <w:num w:numId="66" w16cid:durableId="511188967">
    <w:abstractNumId w:val="46"/>
  </w:num>
  <w:num w:numId="67" w16cid:durableId="22946182">
    <w:abstractNumId w:val="46"/>
  </w:num>
  <w:num w:numId="68" w16cid:durableId="1878663528">
    <w:abstractNumId w:val="46"/>
  </w:num>
  <w:num w:numId="69" w16cid:durableId="317881634">
    <w:abstractNumId w:val="46"/>
  </w:num>
  <w:num w:numId="70" w16cid:durableId="1710448894">
    <w:abstractNumId w:val="46"/>
  </w:num>
  <w:num w:numId="71" w16cid:durableId="1501431093">
    <w:abstractNumId w:val="46"/>
  </w:num>
  <w:num w:numId="72" w16cid:durableId="785999888">
    <w:abstractNumId w:val="46"/>
  </w:num>
  <w:num w:numId="73" w16cid:durableId="1613971069">
    <w:abstractNumId w:val="54"/>
  </w:num>
  <w:num w:numId="74" w16cid:durableId="16198164">
    <w:abstractNumId w:val="1"/>
  </w:num>
  <w:num w:numId="75" w16cid:durableId="347100904">
    <w:abstractNumId w:val="60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AE" w:vendorID="64" w:dllVersion="0" w:nlCheck="1" w:checkStyle="0"/>
  <w:activeWritingStyle w:appName="MSWord" w:lang="de-DE" w:vendorID="64" w:dllVersion="0" w:nlCheck="1" w:checkStyle="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992"/>
    <w:rsid w:val="00001435"/>
    <w:rsid w:val="00001CDB"/>
    <w:rsid w:val="00001FDF"/>
    <w:rsid w:val="00007132"/>
    <w:rsid w:val="000135CE"/>
    <w:rsid w:val="00014AE3"/>
    <w:rsid w:val="00016523"/>
    <w:rsid w:val="000205A0"/>
    <w:rsid w:val="000211E4"/>
    <w:rsid w:val="00022FDC"/>
    <w:rsid w:val="0002625B"/>
    <w:rsid w:val="00026A5F"/>
    <w:rsid w:val="00026DA3"/>
    <w:rsid w:val="00027866"/>
    <w:rsid w:val="000279AB"/>
    <w:rsid w:val="000303BB"/>
    <w:rsid w:val="00030BD4"/>
    <w:rsid w:val="00032948"/>
    <w:rsid w:val="000355EE"/>
    <w:rsid w:val="00035DE2"/>
    <w:rsid w:val="00041B7B"/>
    <w:rsid w:val="000440B6"/>
    <w:rsid w:val="0004546E"/>
    <w:rsid w:val="0004710E"/>
    <w:rsid w:val="000520A9"/>
    <w:rsid w:val="000531B3"/>
    <w:rsid w:val="00054E1F"/>
    <w:rsid w:val="000562F3"/>
    <w:rsid w:val="0005724B"/>
    <w:rsid w:val="0006124B"/>
    <w:rsid w:val="00062073"/>
    <w:rsid w:val="00062B27"/>
    <w:rsid w:val="00062E6E"/>
    <w:rsid w:val="00064ACC"/>
    <w:rsid w:val="000710F8"/>
    <w:rsid w:val="00075E60"/>
    <w:rsid w:val="00075FFE"/>
    <w:rsid w:val="00076379"/>
    <w:rsid w:val="000766E0"/>
    <w:rsid w:val="0007683C"/>
    <w:rsid w:val="00077ABC"/>
    <w:rsid w:val="0008139D"/>
    <w:rsid w:val="00081F4F"/>
    <w:rsid w:val="00084922"/>
    <w:rsid w:val="00085142"/>
    <w:rsid w:val="00087847"/>
    <w:rsid w:val="00087FD6"/>
    <w:rsid w:val="00093E71"/>
    <w:rsid w:val="00094A97"/>
    <w:rsid w:val="0009567C"/>
    <w:rsid w:val="000A0C2E"/>
    <w:rsid w:val="000A3FAB"/>
    <w:rsid w:val="000A52AD"/>
    <w:rsid w:val="000A64C8"/>
    <w:rsid w:val="000B0078"/>
    <w:rsid w:val="000B1F11"/>
    <w:rsid w:val="000B23A9"/>
    <w:rsid w:val="000B277C"/>
    <w:rsid w:val="000B3301"/>
    <w:rsid w:val="000C10E1"/>
    <w:rsid w:val="000C3D60"/>
    <w:rsid w:val="000C7C2E"/>
    <w:rsid w:val="000D09D8"/>
    <w:rsid w:val="000D0E42"/>
    <w:rsid w:val="000D12FE"/>
    <w:rsid w:val="000D1A0E"/>
    <w:rsid w:val="000D4CFC"/>
    <w:rsid w:val="000D5C45"/>
    <w:rsid w:val="000D7F79"/>
    <w:rsid w:val="000E05CB"/>
    <w:rsid w:val="000E279B"/>
    <w:rsid w:val="000E4A66"/>
    <w:rsid w:val="000E7593"/>
    <w:rsid w:val="000F580E"/>
    <w:rsid w:val="00100ADF"/>
    <w:rsid w:val="00101B1A"/>
    <w:rsid w:val="00102B94"/>
    <w:rsid w:val="0010488C"/>
    <w:rsid w:val="001066B3"/>
    <w:rsid w:val="00110A82"/>
    <w:rsid w:val="00110B63"/>
    <w:rsid w:val="00112E3B"/>
    <w:rsid w:val="001142B0"/>
    <w:rsid w:val="00114735"/>
    <w:rsid w:val="00114D5E"/>
    <w:rsid w:val="00120B62"/>
    <w:rsid w:val="001244C4"/>
    <w:rsid w:val="00125774"/>
    <w:rsid w:val="00130C3E"/>
    <w:rsid w:val="00134180"/>
    <w:rsid w:val="001451DA"/>
    <w:rsid w:val="00146A9F"/>
    <w:rsid w:val="00151F52"/>
    <w:rsid w:val="00154B28"/>
    <w:rsid w:val="0015561F"/>
    <w:rsid w:val="001571FB"/>
    <w:rsid w:val="00161D90"/>
    <w:rsid w:val="00165E22"/>
    <w:rsid w:val="00166014"/>
    <w:rsid w:val="0017093D"/>
    <w:rsid w:val="00170BA4"/>
    <w:rsid w:val="00171AF5"/>
    <w:rsid w:val="00171CF0"/>
    <w:rsid w:val="00173AB1"/>
    <w:rsid w:val="00173C84"/>
    <w:rsid w:val="00174F5C"/>
    <w:rsid w:val="001763AF"/>
    <w:rsid w:val="00176784"/>
    <w:rsid w:val="00177EB0"/>
    <w:rsid w:val="00180335"/>
    <w:rsid w:val="00181953"/>
    <w:rsid w:val="00182529"/>
    <w:rsid w:val="00185402"/>
    <w:rsid w:val="001865E8"/>
    <w:rsid w:val="001911D7"/>
    <w:rsid w:val="00191843"/>
    <w:rsid w:val="00191FDE"/>
    <w:rsid w:val="0019218D"/>
    <w:rsid w:val="0019587F"/>
    <w:rsid w:val="00196CA8"/>
    <w:rsid w:val="00197627"/>
    <w:rsid w:val="00197CBF"/>
    <w:rsid w:val="001A2BB4"/>
    <w:rsid w:val="001A3407"/>
    <w:rsid w:val="001B1ECF"/>
    <w:rsid w:val="001C031E"/>
    <w:rsid w:val="001C7388"/>
    <w:rsid w:val="001C75CC"/>
    <w:rsid w:val="001C7F3A"/>
    <w:rsid w:val="001D0354"/>
    <w:rsid w:val="001D3ECD"/>
    <w:rsid w:val="001D5BC9"/>
    <w:rsid w:val="001D7630"/>
    <w:rsid w:val="001E213C"/>
    <w:rsid w:val="001E2CB4"/>
    <w:rsid w:val="001E2EF2"/>
    <w:rsid w:val="001E3C26"/>
    <w:rsid w:val="001E51A1"/>
    <w:rsid w:val="001E57C5"/>
    <w:rsid w:val="001F5A09"/>
    <w:rsid w:val="001F668F"/>
    <w:rsid w:val="001F74FE"/>
    <w:rsid w:val="001F7E03"/>
    <w:rsid w:val="0020298C"/>
    <w:rsid w:val="002038CA"/>
    <w:rsid w:val="002049E0"/>
    <w:rsid w:val="00210514"/>
    <w:rsid w:val="00210A35"/>
    <w:rsid w:val="00212368"/>
    <w:rsid w:val="002131AC"/>
    <w:rsid w:val="00214D11"/>
    <w:rsid w:val="0021607B"/>
    <w:rsid w:val="00217FD1"/>
    <w:rsid w:val="002200F4"/>
    <w:rsid w:val="002213C7"/>
    <w:rsid w:val="00221478"/>
    <w:rsid w:val="002346C7"/>
    <w:rsid w:val="00235E69"/>
    <w:rsid w:val="00237C66"/>
    <w:rsid w:val="002401DE"/>
    <w:rsid w:val="00241ADB"/>
    <w:rsid w:val="00244BE6"/>
    <w:rsid w:val="00244EB1"/>
    <w:rsid w:val="00246C05"/>
    <w:rsid w:val="00250509"/>
    <w:rsid w:val="002505DD"/>
    <w:rsid w:val="00255C55"/>
    <w:rsid w:val="002631B4"/>
    <w:rsid w:val="0026400E"/>
    <w:rsid w:val="00264D76"/>
    <w:rsid w:val="00270AD0"/>
    <w:rsid w:val="002724C1"/>
    <w:rsid w:val="00274FD0"/>
    <w:rsid w:val="00280023"/>
    <w:rsid w:val="0028213A"/>
    <w:rsid w:val="00283B97"/>
    <w:rsid w:val="00286CAD"/>
    <w:rsid w:val="00295EC6"/>
    <w:rsid w:val="0029653F"/>
    <w:rsid w:val="002A0718"/>
    <w:rsid w:val="002A1281"/>
    <w:rsid w:val="002A593F"/>
    <w:rsid w:val="002A68AB"/>
    <w:rsid w:val="002B3619"/>
    <w:rsid w:val="002B72B9"/>
    <w:rsid w:val="002B745A"/>
    <w:rsid w:val="002C14AC"/>
    <w:rsid w:val="002C1DA9"/>
    <w:rsid w:val="002C4B0E"/>
    <w:rsid w:val="002C75E9"/>
    <w:rsid w:val="002D1188"/>
    <w:rsid w:val="002D2F32"/>
    <w:rsid w:val="002D51A8"/>
    <w:rsid w:val="002D5EBE"/>
    <w:rsid w:val="002D79D6"/>
    <w:rsid w:val="002E09E8"/>
    <w:rsid w:val="002E761F"/>
    <w:rsid w:val="002E79B0"/>
    <w:rsid w:val="002F0445"/>
    <w:rsid w:val="002F4A56"/>
    <w:rsid w:val="00300752"/>
    <w:rsid w:val="00301DD6"/>
    <w:rsid w:val="00301E2D"/>
    <w:rsid w:val="00302029"/>
    <w:rsid w:val="00302035"/>
    <w:rsid w:val="00306870"/>
    <w:rsid w:val="00306C7C"/>
    <w:rsid w:val="00306FD8"/>
    <w:rsid w:val="0031050B"/>
    <w:rsid w:val="00312639"/>
    <w:rsid w:val="0031288F"/>
    <w:rsid w:val="00312B49"/>
    <w:rsid w:val="00312FD4"/>
    <w:rsid w:val="003161FD"/>
    <w:rsid w:val="00322020"/>
    <w:rsid w:val="0032527A"/>
    <w:rsid w:val="00327381"/>
    <w:rsid w:val="003278EB"/>
    <w:rsid w:val="003308C6"/>
    <w:rsid w:val="00330C87"/>
    <w:rsid w:val="003333F7"/>
    <w:rsid w:val="00333E00"/>
    <w:rsid w:val="00334C2E"/>
    <w:rsid w:val="00337F25"/>
    <w:rsid w:val="00341097"/>
    <w:rsid w:val="0034142C"/>
    <w:rsid w:val="00341E3D"/>
    <w:rsid w:val="003420F8"/>
    <w:rsid w:val="00342D31"/>
    <w:rsid w:val="00345CF9"/>
    <w:rsid w:val="00345DC0"/>
    <w:rsid w:val="00351FC5"/>
    <w:rsid w:val="003521BA"/>
    <w:rsid w:val="00353D9D"/>
    <w:rsid w:val="00356C8C"/>
    <w:rsid w:val="0036169C"/>
    <w:rsid w:val="0036239B"/>
    <w:rsid w:val="00364B74"/>
    <w:rsid w:val="00365E67"/>
    <w:rsid w:val="0036784B"/>
    <w:rsid w:val="0037153F"/>
    <w:rsid w:val="00371ADA"/>
    <w:rsid w:val="003735F3"/>
    <w:rsid w:val="00374909"/>
    <w:rsid w:val="00376F59"/>
    <w:rsid w:val="00382405"/>
    <w:rsid w:val="00382419"/>
    <w:rsid w:val="00383791"/>
    <w:rsid w:val="00384734"/>
    <w:rsid w:val="00395006"/>
    <w:rsid w:val="00395D1B"/>
    <w:rsid w:val="00397BC9"/>
    <w:rsid w:val="003A1E35"/>
    <w:rsid w:val="003A1F9F"/>
    <w:rsid w:val="003A248C"/>
    <w:rsid w:val="003A3B1F"/>
    <w:rsid w:val="003B4490"/>
    <w:rsid w:val="003B6013"/>
    <w:rsid w:val="003C037E"/>
    <w:rsid w:val="003C0409"/>
    <w:rsid w:val="003C1342"/>
    <w:rsid w:val="003C27BF"/>
    <w:rsid w:val="003C4016"/>
    <w:rsid w:val="003C46CD"/>
    <w:rsid w:val="003C4793"/>
    <w:rsid w:val="003C62A4"/>
    <w:rsid w:val="003C7966"/>
    <w:rsid w:val="003D2CE9"/>
    <w:rsid w:val="003D65B0"/>
    <w:rsid w:val="003F1D24"/>
    <w:rsid w:val="003F44DF"/>
    <w:rsid w:val="003F5472"/>
    <w:rsid w:val="003F70FD"/>
    <w:rsid w:val="003F79A1"/>
    <w:rsid w:val="00402D0E"/>
    <w:rsid w:val="0040573D"/>
    <w:rsid w:val="00411D82"/>
    <w:rsid w:val="00412CE0"/>
    <w:rsid w:val="004170AF"/>
    <w:rsid w:val="00421197"/>
    <w:rsid w:val="00421520"/>
    <w:rsid w:val="00424414"/>
    <w:rsid w:val="00424C09"/>
    <w:rsid w:val="00427459"/>
    <w:rsid w:val="00430FE4"/>
    <w:rsid w:val="00431412"/>
    <w:rsid w:val="004330A8"/>
    <w:rsid w:val="00433F4A"/>
    <w:rsid w:val="004345DE"/>
    <w:rsid w:val="00436213"/>
    <w:rsid w:val="00440492"/>
    <w:rsid w:val="00440B3C"/>
    <w:rsid w:val="00441245"/>
    <w:rsid w:val="00441E44"/>
    <w:rsid w:val="00443FB3"/>
    <w:rsid w:val="0044425A"/>
    <w:rsid w:val="004458C7"/>
    <w:rsid w:val="00457279"/>
    <w:rsid w:val="00460EDD"/>
    <w:rsid w:val="0046182C"/>
    <w:rsid w:val="004623D6"/>
    <w:rsid w:val="00462411"/>
    <w:rsid w:val="004625B6"/>
    <w:rsid w:val="004636DB"/>
    <w:rsid w:val="004643CC"/>
    <w:rsid w:val="00464565"/>
    <w:rsid w:val="00470C6B"/>
    <w:rsid w:val="0047272E"/>
    <w:rsid w:val="00472856"/>
    <w:rsid w:val="00475046"/>
    <w:rsid w:val="00475394"/>
    <w:rsid w:val="00475F45"/>
    <w:rsid w:val="00477299"/>
    <w:rsid w:val="004774C0"/>
    <w:rsid w:val="004835CE"/>
    <w:rsid w:val="00484702"/>
    <w:rsid w:val="00486736"/>
    <w:rsid w:val="00487395"/>
    <w:rsid w:val="00492366"/>
    <w:rsid w:val="0049426F"/>
    <w:rsid w:val="0049549D"/>
    <w:rsid w:val="004A15C4"/>
    <w:rsid w:val="004A3C6C"/>
    <w:rsid w:val="004A7294"/>
    <w:rsid w:val="004B230B"/>
    <w:rsid w:val="004B6669"/>
    <w:rsid w:val="004C4D89"/>
    <w:rsid w:val="004C5C88"/>
    <w:rsid w:val="004C6461"/>
    <w:rsid w:val="004C6607"/>
    <w:rsid w:val="004D118D"/>
    <w:rsid w:val="004D3F6A"/>
    <w:rsid w:val="004E0B0B"/>
    <w:rsid w:val="004E1FDB"/>
    <w:rsid w:val="004E2764"/>
    <w:rsid w:val="004E34E7"/>
    <w:rsid w:val="004E648A"/>
    <w:rsid w:val="004F0112"/>
    <w:rsid w:val="004F0ADA"/>
    <w:rsid w:val="004F2860"/>
    <w:rsid w:val="004F379E"/>
    <w:rsid w:val="004F41FD"/>
    <w:rsid w:val="004F56DC"/>
    <w:rsid w:val="0050555F"/>
    <w:rsid w:val="0050649D"/>
    <w:rsid w:val="00506B11"/>
    <w:rsid w:val="005102F3"/>
    <w:rsid w:val="00512CA2"/>
    <w:rsid w:val="00516206"/>
    <w:rsid w:val="00523E48"/>
    <w:rsid w:val="00525FC3"/>
    <w:rsid w:val="0052650E"/>
    <w:rsid w:val="00526D3C"/>
    <w:rsid w:val="0052735B"/>
    <w:rsid w:val="00527617"/>
    <w:rsid w:val="00530FC0"/>
    <w:rsid w:val="00531663"/>
    <w:rsid w:val="00531D1C"/>
    <w:rsid w:val="00537D28"/>
    <w:rsid w:val="00543889"/>
    <w:rsid w:val="00543A66"/>
    <w:rsid w:val="00543E8C"/>
    <w:rsid w:val="00544CD4"/>
    <w:rsid w:val="0055057D"/>
    <w:rsid w:val="0055058E"/>
    <w:rsid w:val="00550E17"/>
    <w:rsid w:val="0056320D"/>
    <w:rsid w:val="005636F9"/>
    <w:rsid w:val="0056406B"/>
    <w:rsid w:val="005651EB"/>
    <w:rsid w:val="005667B6"/>
    <w:rsid w:val="00573C49"/>
    <w:rsid w:val="005741C5"/>
    <w:rsid w:val="005751E9"/>
    <w:rsid w:val="0058004E"/>
    <w:rsid w:val="00582B03"/>
    <w:rsid w:val="00583B36"/>
    <w:rsid w:val="00583CFA"/>
    <w:rsid w:val="00585CBF"/>
    <w:rsid w:val="0059043C"/>
    <w:rsid w:val="00590FD5"/>
    <w:rsid w:val="00593497"/>
    <w:rsid w:val="00593DFB"/>
    <w:rsid w:val="00595374"/>
    <w:rsid w:val="005958F4"/>
    <w:rsid w:val="005A111E"/>
    <w:rsid w:val="005A6922"/>
    <w:rsid w:val="005A6CED"/>
    <w:rsid w:val="005A6EC4"/>
    <w:rsid w:val="005A7669"/>
    <w:rsid w:val="005B0928"/>
    <w:rsid w:val="005B17F6"/>
    <w:rsid w:val="005B18FB"/>
    <w:rsid w:val="005B45BE"/>
    <w:rsid w:val="005C04D6"/>
    <w:rsid w:val="005C3CED"/>
    <w:rsid w:val="005C58FE"/>
    <w:rsid w:val="005C785C"/>
    <w:rsid w:val="005D254A"/>
    <w:rsid w:val="005D30E9"/>
    <w:rsid w:val="005D3AFB"/>
    <w:rsid w:val="005D5025"/>
    <w:rsid w:val="005E05DC"/>
    <w:rsid w:val="005E1658"/>
    <w:rsid w:val="005E24AE"/>
    <w:rsid w:val="005E254B"/>
    <w:rsid w:val="005E3052"/>
    <w:rsid w:val="005E4AEA"/>
    <w:rsid w:val="005E535F"/>
    <w:rsid w:val="005E6DB8"/>
    <w:rsid w:val="005E75AF"/>
    <w:rsid w:val="005E75DB"/>
    <w:rsid w:val="005F01E7"/>
    <w:rsid w:val="005F2A6C"/>
    <w:rsid w:val="00602707"/>
    <w:rsid w:val="00604A76"/>
    <w:rsid w:val="00604FC5"/>
    <w:rsid w:val="00605710"/>
    <w:rsid w:val="00605D49"/>
    <w:rsid w:val="006106D8"/>
    <w:rsid w:val="00610AB3"/>
    <w:rsid w:val="00611BFD"/>
    <w:rsid w:val="00615959"/>
    <w:rsid w:val="00616073"/>
    <w:rsid w:val="00621BA4"/>
    <w:rsid w:val="00624D26"/>
    <w:rsid w:val="00631222"/>
    <w:rsid w:val="00633A0E"/>
    <w:rsid w:val="00637713"/>
    <w:rsid w:val="00640322"/>
    <w:rsid w:val="00642216"/>
    <w:rsid w:val="00643CEE"/>
    <w:rsid w:val="006450C7"/>
    <w:rsid w:val="006455E6"/>
    <w:rsid w:val="00646345"/>
    <w:rsid w:val="00647779"/>
    <w:rsid w:val="00650107"/>
    <w:rsid w:val="0065298F"/>
    <w:rsid w:val="00657117"/>
    <w:rsid w:val="00661762"/>
    <w:rsid w:val="006654A4"/>
    <w:rsid w:val="0066626C"/>
    <w:rsid w:val="006671F7"/>
    <w:rsid w:val="006677CF"/>
    <w:rsid w:val="006678D6"/>
    <w:rsid w:val="006730BB"/>
    <w:rsid w:val="00677E85"/>
    <w:rsid w:val="00680211"/>
    <w:rsid w:val="00680699"/>
    <w:rsid w:val="00680B48"/>
    <w:rsid w:val="00681CC3"/>
    <w:rsid w:val="0068464C"/>
    <w:rsid w:val="00690019"/>
    <w:rsid w:val="0069022A"/>
    <w:rsid w:val="00692603"/>
    <w:rsid w:val="0069305E"/>
    <w:rsid w:val="006941BE"/>
    <w:rsid w:val="0069585F"/>
    <w:rsid w:val="00696565"/>
    <w:rsid w:val="00696CA3"/>
    <w:rsid w:val="006A0CA4"/>
    <w:rsid w:val="006A625B"/>
    <w:rsid w:val="006A744C"/>
    <w:rsid w:val="006B00F5"/>
    <w:rsid w:val="006B42E5"/>
    <w:rsid w:val="006B4AB2"/>
    <w:rsid w:val="006B6169"/>
    <w:rsid w:val="006B626B"/>
    <w:rsid w:val="006B68F5"/>
    <w:rsid w:val="006C03F1"/>
    <w:rsid w:val="006C1629"/>
    <w:rsid w:val="006C2B80"/>
    <w:rsid w:val="006C579C"/>
    <w:rsid w:val="006D0DC4"/>
    <w:rsid w:val="006D1ABB"/>
    <w:rsid w:val="006D2B69"/>
    <w:rsid w:val="006D46B6"/>
    <w:rsid w:val="006D5143"/>
    <w:rsid w:val="006E3D8D"/>
    <w:rsid w:val="006F0B2B"/>
    <w:rsid w:val="006F14FE"/>
    <w:rsid w:val="006F2199"/>
    <w:rsid w:val="006F2735"/>
    <w:rsid w:val="006F62F8"/>
    <w:rsid w:val="00705881"/>
    <w:rsid w:val="00705A89"/>
    <w:rsid w:val="00705D63"/>
    <w:rsid w:val="007105A8"/>
    <w:rsid w:val="00710923"/>
    <w:rsid w:val="00710AAB"/>
    <w:rsid w:val="0071310D"/>
    <w:rsid w:val="00720D69"/>
    <w:rsid w:val="00721D0E"/>
    <w:rsid w:val="00726A77"/>
    <w:rsid w:val="00727C2F"/>
    <w:rsid w:val="007314A1"/>
    <w:rsid w:val="007328D7"/>
    <w:rsid w:val="00734B23"/>
    <w:rsid w:val="00734DAB"/>
    <w:rsid w:val="0073682F"/>
    <w:rsid w:val="00740C3C"/>
    <w:rsid w:val="007414A0"/>
    <w:rsid w:val="00742CE8"/>
    <w:rsid w:val="00742E25"/>
    <w:rsid w:val="00743F61"/>
    <w:rsid w:val="00745287"/>
    <w:rsid w:val="00745395"/>
    <w:rsid w:val="007559D1"/>
    <w:rsid w:val="00756C2F"/>
    <w:rsid w:val="00757508"/>
    <w:rsid w:val="007631F8"/>
    <w:rsid w:val="007711C2"/>
    <w:rsid w:val="00771742"/>
    <w:rsid w:val="00772DEA"/>
    <w:rsid w:val="00774A6B"/>
    <w:rsid w:val="00774DC7"/>
    <w:rsid w:val="00775F48"/>
    <w:rsid w:val="00776ECC"/>
    <w:rsid w:val="00777439"/>
    <w:rsid w:val="00780452"/>
    <w:rsid w:val="007821FA"/>
    <w:rsid w:val="00782728"/>
    <w:rsid w:val="00786927"/>
    <w:rsid w:val="00786C15"/>
    <w:rsid w:val="00786FFC"/>
    <w:rsid w:val="00791225"/>
    <w:rsid w:val="007940F8"/>
    <w:rsid w:val="00794AFD"/>
    <w:rsid w:val="007A1A4D"/>
    <w:rsid w:val="007A20B8"/>
    <w:rsid w:val="007A535E"/>
    <w:rsid w:val="007A695F"/>
    <w:rsid w:val="007B604B"/>
    <w:rsid w:val="007B635D"/>
    <w:rsid w:val="007B6F5F"/>
    <w:rsid w:val="007C1AF3"/>
    <w:rsid w:val="007C5F25"/>
    <w:rsid w:val="007C6007"/>
    <w:rsid w:val="007D1337"/>
    <w:rsid w:val="007D19A5"/>
    <w:rsid w:val="007D23D6"/>
    <w:rsid w:val="007D409A"/>
    <w:rsid w:val="007D5653"/>
    <w:rsid w:val="007E12E0"/>
    <w:rsid w:val="007E1481"/>
    <w:rsid w:val="007E1B0C"/>
    <w:rsid w:val="007E3316"/>
    <w:rsid w:val="007E6D08"/>
    <w:rsid w:val="007E6E3A"/>
    <w:rsid w:val="007E7432"/>
    <w:rsid w:val="007F1279"/>
    <w:rsid w:val="007F2530"/>
    <w:rsid w:val="007F4F63"/>
    <w:rsid w:val="007F5148"/>
    <w:rsid w:val="007F774E"/>
    <w:rsid w:val="008026A8"/>
    <w:rsid w:val="00802713"/>
    <w:rsid w:val="00804514"/>
    <w:rsid w:val="00812DAC"/>
    <w:rsid w:val="0081459C"/>
    <w:rsid w:val="00814B34"/>
    <w:rsid w:val="00814E84"/>
    <w:rsid w:val="00820BAA"/>
    <w:rsid w:val="00822D82"/>
    <w:rsid w:val="00825E0B"/>
    <w:rsid w:val="00825FCC"/>
    <w:rsid w:val="008275BE"/>
    <w:rsid w:val="0083029F"/>
    <w:rsid w:val="00831DF7"/>
    <w:rsid w:val="0083235F"/>
    <w:rsid w:val="00833880"/>
    <w:rsid w:val="00834FB6"/>
    <w:rsid w:val="00835418"/>
    <w:rsid w:val="00836737"/>
    <w:rsid w:val="00841AF9"/>
    <w:rsid w:val="00844D09"/>
    <w:rsid w:val="00850274"/>
    <w:rsid w:val="008504A3"/>
    <w:rsid w:val="00850E88"/>
    <w:rsid w:val="0085393D"/>
    <w:rsid w:val="00854530"/>
    <w:rsid w:val="00856079"/>
    <w:rsid w:val="00857596"/>
    <w:rsid w:val="00862FA6"/>
    <w:rsid w:val="00863E20"/>
    <w:rsid w:val="00866023"/>
    <w:rsid w:val="008660DA"/>
    <w:rsid w:val="00866736"/>
    <w:rsid w:val="00867819"/>
    <w:rsid w:val="00867E39"/>
    <w:rsid w:val="00870865"/>
    <w:rsid w:val="00870CDD"/>
    <w:rsid w:val="00875BF0"/>
    <w:rsid w:val="008762FB"/>
    <w:rsid w:val="00887906"/>
    <w:rsid w:val="00894837"/>
    <w:rsid w:val="00895357"/>
    <w:rsid w:val="00896383"/>
    <w:rsid w:val="00897588"/>
    <w:rsid w:val="008A13C4"/>
    <w:rsid w:val="008A55C5"/>
    <w:rsid w:val="008A66EB"/>
    <w:rsid w:val="008A7D66"/>
    <w:rsid w:val="008B0346"/>
    <w:rsid w:val="008B08B0"/>
    <w:rsid w:val="008B2D2D"/>
    <w:rsid w:val="008B2E1F"/>
    <w:rsid w:val="008B3C9F"/>
    <w:rsid w:val="008B4E05"/>
    <w:rsid w:val="008B5193"/>
    <w:rsid w:val="008B5433"/>
    <w:rsid w:val="008B54CA"/>
    <w:rsid w:val="008B562B"/>
    <w:rsid w:val="008B58DE"/>
    <w:rsid w:val="008B62EE"/>
    <w:rsid w:val="008B6940"/>
    <w:rsid w:val="008B75CC"/>
    <w:rsid w:val="008C051C"/>
    <w:rsid w:val="008C051F"/>
    <w:rsid w:val="008C28E2"/>
    <w:rsid w:val="008C34AB"/>
    <w:rsid w:val="008C39F2"/>
    <w:rsid w:val="008C7BD3"/>
    <w:rsid w:val="008C7E6A"/>
    <w:rsid w:val="008C7F3B"/>
    <w:rsid w:val="008D216A"/>
    <w:rsid w:val="008D2896"/>
    <w:rsid w:val="008D35A9"/>
    <w:rsid w:val="008D5E84"/>
    <w:rsid w:val="008D6045"/>
    <w:rsid w:val="008E0992"/>
    <w:rsid w:val="008E306F"/>
    <w:rsid w:val="008E5998"/>
    <w:rsid w:val="008E5A87"/>
    <w:rsid w:val="008F2FC8"/>
    <w:rsid w:val="008F4AB2"/>
    <w:rsid w:val="008F5A6F"/>
    <w:rsid w:val="0090270A"/>
    <w:rsid w:val="00903FB0"/>
    <w:rsid w:val="0090517E"/>
    <w:rsid w:val="00906D9A"/>
    <w:rsid w:val="009117B4"/>
    <w:rsid w:val="009117D9"/>
    <w:rsid w:val="009119F7"/>
    <w:rsid w:val="00920496"/>
    <w:rsid w:val="009213D6"/>
    <w:rsid w:val="00921A61"/>
    <w:rsid w:val="009229C4"/>
    <w:rsid w:val="00922F9B"/>
    <w:rsid w:val="00925898"/>
    <w:rsid w:val="009262DA"/>
    <w:rsid w:val="00930431"/>
    <w:rsid w:val="00930E88"/>
    <w:rsid w:val="00931A37"/>
    <w:rsid w:val="00932F5F"/>
    <w:rsid w:val="00937EF8"/>
    <w:rsid w:val="00940292"/>
    <w:rsid w:val="00940480"/>
    <w:rsid w:val="00941A79"/>
    <w:rsid w:val="00942499"/>
    <w:rsid w:val="0094340F"/>
    <w:rsid w:val="00946EF5"/>
    <w:rsid w:val="009508D7"/>
    <w:rsid w:val="0095179D"/>
    <w:rsid w:val="00951FF7"/>
    <w:rsid w:val="0095266C"/>
    <w:rsid w:val="00952854"/>
    <w:rsid w:val="00952C4A"/>
    <w:rsid w:val="00953F9D"/>
    <w:rsid w:val="00956F4B"/>
    <w:rsid w:val="0095759F"/>
    <w:rsid w:val="009601CF"/>
    <w:rsid w:val="00960647"/>
    <w:rsid w:val="009648E5"/>
    <w:rsid w:val="00966E1B"/>
    <w:rsid w:val="00970ACE"/>
    <w:rsid w:val="0097527A"/>
    <w:rsid w:val="009759E3"/>
    <w:rsid w:val="00976D95"/>
    <w:rsid w:val="00977D1B"/>
    <w:rsid w:val="0098055F"/>
    <w:rsid w:val="00981111"/>
    <w:rsid w:val="009906EC"/>
    <w:rsid w:val="00996478"/>
    <w:rsid w:val="009A1B78"/>
    <w:rsid w:val="009A23BF"/>
    <w:rsid w:val="009A3887"/>
    <w:rsid w:val="009A4B20"/>
    <w:rsid w:val="009A6616"/>
    <w:rsid w:val="009A68B2"/>
    <w:rsid w:val="009B339D"/>
    <w:rsid w:val="009B38B9"/>
    <w:rsid w:val="009B3C63"/>
    <w:rsid w:val="009B61FB"/>
    <w:rsid w:val="009B6DCA"/>
    <w:rsid w:val="009B772F"/>
    <w:rsid w:val="009C1ACE"/>
    <w:rsid w:val="009D0E86"/>
    <w:rsid w:val="009D1ECF"/>
    <w:rsid w:val="009D2093"/>
    <w:rsid w:val="009D30D9"/>
    <w:rsid w:val="009D6652"/>
    <w:rsid w:val="009E1A47"/>
    <w:rsid w:val="009E5469"/>
    <w:rsid w:val="009E7AF5"/>
    <w:rsid w:val="009F222F"/>
    <w:rsid w:val="009F24A0"/>
    <w:rsid w:val="009F310B"/>
    <w:rsid w:val="009F3D56"/>
    <w:rsid w:val="009F4915"/>
    <w:rsid w:val="00A01AF7"/>
    <w:rsid w:val="00A03249"/>
    <w:rsid w:val="00A05444"/>
    <w:rsid w:val="00A0741A"/>
    <w:rsid w:val="00A079BD"/>
    <w:rsid w:val="00A22115"/>
    <w:rsid w:val="00A2647F"/>
    <w:rsid w:val="00A31F49"/>
    <w:rsid w:val="00A32464"/>
    <w:rsid w:val="00A33056"/>
    <w:rsid w:val="00A34024"/>
    <w:rsid w:val="00A3506A"/>
    <w:rsid w:val="00A3741E"/>
    <w:rsid w:val="00A4250F"/>
    <w:rsid w:val="00A4317A"/>
    <w:rsid w:val="00A45FEC"/>
    <w:rsid w:val="00A4618B"/>
    <w:rsid w:val="00A479AE"/>
    <w:rsid w:val="00A512CA"/>
    <w:rsid w:val="00A52BAB"/>
    <w:rsid w:val="00A53076"/>
    <w:rsid w:val="00A5568F"/>
    <w:rsid w:val="00A55AEA"/>
    <w:rsid w:val="00A60DAD"/>
    <w:rsid w:val="00A60DF6"/>
    <w:rsid w:val="00A61B07"/>
    <w:rsid w:val="00A6342F"/>
    <w:rsid w:val="00A64E69"/>
    <w:rsid w:val="00A654FF"/>
    <w:rsid w:val="00A67D13"/>
    <w:rsid w:val="00A74800"/>
    <w:rsid w:val="00A7728D"/>
    <w:rsid w:val="00A80337"/>
    <w:rsid w:val="00A861AA"/>
    <w:rsid w:val="00A8678D"/>
    <w:rsid w:val="00A86EF6"/>
    <w:rsid w:val="00A87A40"/>
    <w:rsid w:val="00A906D0"/>
    <w:rsid w:val="00A9153B"/>
    <w:rsid w:val="00A97F27"/>
    <w:rsid w:val="00AA3702"/>
    <w:rsid w:val="00AA49ED"/>
    <w:rsid w:val="00AA54CD"/>
    <w:rsid w:val="00AA69BC"/>
    <w:rsid w:val="00AA7B36"/>
    <w:rsid w:val="00AB1BD0"/>
    <w:rsid w:val="00AB21A9"/>
    <w:rsid w:val="00AB3032"/>
    <w:rsid w:val="00AB64B6"/>
    <w:rsid w:val="00AC02F6"/>
    <w:rsid w:val="00AC044F"/>
    <w:rsid w:val="00AC0503"/>
    <w:rsid w:val="00AC0913"/>
    <w:rsid w:val="00AC2AFD"/>
    <w:rsid w:val="00AC2CC8"/>
    <w:rsid w:val="00AC2FAE"/>
    <w:rsid w:val="00AC6E97"/>
    <w:rsid w:val="00AD0D9C"/>
    <w:rsid w:val="00AD48A4"/>
    <w:rsid w:val="00AD4B46"/>
    <w:rsid w:val="00AE034E"/>
    <w:rsid w:val="00AE26F5"/>
    <w:rsid w:val="00AE4CF7"/>
    <w:rsid w:val="00AE5D42"/>
    <w:rsid w:val="00AE7B91"/>
    <w:rsid w:val="00AF28A4"/>
    <w:rsid w:val="00AF455B"/>
    <w:rsid w:val="00AF7F18"/>
    <w:rsid w:val="00B00725"/>
    <w:rsid w:val="00B03801"/>
    <w:rsid w:val="00B047A7"/>
    <w:rsid w:val="00B07CFE"/>
    <w:rsid w:val="00B07D21"/>
    <w:rsid w:val="00B1177B"/>
    <w:rsid w:val="00B14DE2"/>
    <w:rsid w:val="00B1512E"/>
    <w:rsid w:val="00B21733"/>
    <w:rsid w:val="00B22731"/>
    <w:rsid w:val="00B247CF"/>
    <w:rsid w:val="00B24992"/>
    <w:rsid w:val="00B2523D"/>
    <w:rsid w:val="00B27B8C"/>
    <w:rsid w:val="00B3488D"/>
    <w:rsid w:val="00B353A0"/>
    <w:rsid w:val="00B3571C"/>
    <w:rsid w:val="00B35EBF"/>
    <w:rsid w:val="00B43126"/>
    <w:rsid w:val="00B45473"/>
    <w:rsid w:val="00B45ABA"/>
    <w:rsid w:val="00B469EC"/>
    <w:rsid w:val="00B4717E"/>
    <w:rsid w:val="00B50A6A"/>
    <w:rsid w:val="00B51C65"/>
    <w:rsid w:val="00B52AE9"/>
    <w:rsid w:val="00B52FB0"/>
    <w:rsid w:val="00B54653"/>
    <w:rsid w:val="00B576BD"/>
    <w:rsid w:val="00B63D12"/>
    <w:rsid w:val="00B64158"/>
    <w:rsid w:val="00B668E0"/>
    <w:rsid w:val="00B7044A"/>
    <w:rsid w:val="00B71CFA"/>
    <w:rsid w:val="00B71E45"/>
    <w:rsid w:val="00B74A86"/>
    <w:rsid w:val="00B7525D"/>
    <w:rsid w:val="00B75853"/>
    <w:rsid w:val="00B7708C"/>
    <w:rsid w:val="00B7723A"/>
    <w:rsid w:val="00B77DBE"/>
    <w:rsid w:val="00B82215"/>
    <w:rsid w:val="00B829EF"/>
    <w:rsid w:val="00B82BB6"/>
    <w:rsid w:val="00B8604C"/>
    <w:rsid w:val="00B86E82"/>
    <w:rsid w:val="00B87C27"/>
    <w:rsid w:val="00B9028D"/>
    <w:rsid w:val="00B90326"/>
    <w:rsid w:val="00B90EEC"/>
    <w:rsid w:val="00B942B1"/>
    <w:rsid w:val="00B9442B"/>
    <w:rsid w:val="00B94919"/>
    <w:rsid w:val="00B9550A"/>
    <w:rsid w:val="00BA4D23"/>
    <w:rsid w:val="00BA7D74"/>
    <w:rsid w:val="00BB0111"/>
    <w:rsid w:val="00BB1543"/>
    <w:rsid w:val="00BB32B0"/>
    <w:rsid w:val="00BB4035"/>
    <w:rsid w:val="00BB5460"/>
    <w:rsid w:val="00BB7CAB"/>
    <w:rsid w:val="00BC018D"/>
    <w:rsid w:val="00BC2A8B"/>
    <w:rsid w:val="00BC549D"/>
    <w:rsid w:val="00BC5D37"/>
    <w:rsid w:val="00BC61AF"/>
    <w:rsid w:val="00BC6333"/>
    <w:rsid w:val="00BC6E8F"/>
    <w:rsid w:val="00BC7FB5"/>
    <w:rsid w:val="00BD0E85"/>
    <w:rsid w:val="00BD1428"/>
    <w:rsid w:val="00BD3148"/>
    <w:rsid w:val="00BD51D6"/>
    <w:rsid w:val="00BD57FB"/>
    <w:rsid w:val="00BD5C80"/>
    <w:rsid w:val="00BD7928"/>
    <w:rsid w:val="00BE3BB3"/>
    <w:rsid w:val="00BE543A"/>
    <w:rsid w:val="00BF28D1"/>
    <w:rsid w:val="00BF2C33"/>
    <w:rsid w:val="00BF2DE6"/>
    <w:rsid w:val="00BF5627"/>
    <w:rsid w:val="00BF61F8"/>
    <w:rsid w:val="00BF6D22"/>
    <w:rsid w:val="00C0046A"/>
    <w:rsid w:val="00C01EAC"/>
    <w:rsid w:val="00C021B2"/>
    <w:rsid w:val="00C02687"/>
    <w:rsid w:val="00C02B45"/>
    <w:rsid w:val="00C02CD8"/>
    <w:rsid w:val="00C034B7"/>
    <w:rsid w:val="00C039BE"/>
    <w:rsid w:val="00C03EA8"/>
    <w:rsid w:val="00C06347"/>
    <w:rsid w:val="00C06C9E"/>
    <w:rsid w:val="00C0749E"/>
    <w:rsid w:val="00C075DF"/>
    <w:rsid w:val="00C07A7A"/>
    <w:rsid w:val="00C126CB"/>
    <w:rsid w:val="00C16721"/>
    <w:rsid w:val="00C21654"/>
    <w:rsid w:val="00C22184"/>
    <w:rsid w:val="00C24824"/>
    <w:rsid w:val="00C254BE"/>
    <w:rsid w:val="00C26E2E"/>
    <w:rsid w:val="00C313BC"/>
    <w:rsid w:val="00C3162F"/>
    <w:rsid w:val="00C3189B"/>
    <w:rsid w:val="00C31DC6"/>
    <w:rsid w:val="00C33F85"/>
    <w:rsid w:val="00C3414B"/>
    <w:rsid w:val="00C36065"/>
    <w:rsid w:val="00C365BC"/>
    <w:rsid w:val="00C3716A"/>
    <w:rsid w:val="00C406B4"/>
    <w:rsid w:val="00C41A36"/>
    <w:rsid w:val="00C4334A"/>
    <w:rsid w:val="00C43D48"/>
    <w:rsid w:val="00C47292"/>
    <w:rsid w:val="00C47402"/>
    <w:rsid w:val="00C476DF"/>
    <w:rsid w:val="00C503C0"/>
    <w:rsid w:val="00C51D37"/>
    <w:rsid w:val="00C5293B"/>
    <w:rsid w:val="00C52980"/>
    <w:rsid w:val="00C615B8"/>
    <w:rsid w:val="00C64425"/>
    <w:rsid w:val="00C66EAF"/>
    <w:rsid w:val="00C71541"/>
    <w:rsid w:val="00C71569"/>
    <w:rsid w:val="00C73043"/>
    <w:rsid w:val="00C73139"/>
    <w:rsid w:val="00C73643"/>
    <w:rsid w:val="00C822D9"/>
    <w:rsid w:val="00C8291E"/>
    <w:rsid w:val="00C85BF0"/>
    <w:rsid w:val="00C86A7B"/>
    <w:rsid w:val="00C90423"/>
    <w:rsid w:val="00C9238C"/>
    <w:rsid w:val="00C9355C"/>
    <w:rsid w:val="00C939BF"/>
    <w:rsid w:val="00C93B45"/>
    <w:rsid w:val="00C94A19"/>
    <w:rsid w:val="00C9639D"/>
    <w:rsid w:val="00CA0286"/>
    <w:rsid w:val="00CA02A6"/>
    <w:rsid w:val="00CA0671"/>
    <w:rsid w:val="00CA2DA8"/>
    <w:rsid w:val="00CA3E9E"/>
    <w:rsid w:val="00CA4896"/>
    <w:rsid w:val="00CA5958"/>
    <w:rsid w:val="00CA6A83"/>
    <w:rsid w:val="00CB1FB3"/>
    <w:rsid w:val="00CB2828"/>
    <w:rsid w:val="00CB5F98"/>
    <w:rsid w:val="00CB774E"/>
    <w:rsid w:val="00CB7FB7"/>
    <w:rsid w:val="00CC3076"/>
    <w:rsid w:val="00CC5F3C"/>
    <w:rsid w:val="00CC6F2A"/>
    <w:rsid w:val="00CD16C2"/>
    <w:rsid w:val="00CD1FF3"/>
    <w:rsid w:val="00CD4BF5"/>
    <w:rsid w:val="00CD6362"/>
    <w:rsid w:val="00CE0028"/>
    <w:rsid w:val="00CE0D95"/>
    <w:rsid w:val="00CE138B"/>
    <w:rsid w:val="00CE22EC"/>
    <w:rsid w:val="00CE7A42"/>
    <w:rsid w:val="00CF2C6E"/>
    <w:rsid w:val="00CF2F6C"/>
    <w:rsid w:val="00CF3C5F"/>
    <w:rsid w:val="00CF4F7E"/>
    <w:rsid w:val="00CF5000"/>
    <w:rsid w:val="00CF5CAC"/>
    <w:rsid w:val="00CF6955"/>
    <w:rsid w:val="00D04E10"/>
    <w:rsid w:val="00D051FD"/>
    <w:rsid w:val="00D115F3"/>
    <w:rsid w:val="00D1165B"/>
    <w:rsid w:val="00D13E49"/>
    <w:rsid w:val="00D14DD7"/>
    <w:rsid w:val="00D172CA"/>
    <w:rsid w:val="00D200D3"/>
    <w:rsid w:val="00D22668"/>
    <w:rsid w:val="00D23989"/>
    <w:rsid w:val="00D24882"/>
    <w:rsid w:val="00D31CA3"/>
    <w:rsid w:val="00D33614"/>
    <w:rsid w:val="00D351DF"/>
    <w:rsid w:val="00D36D17"/>
    <w:rsid w:val="00D36F4D"/>
    <w:rsid w:val="00D37332"/>
    <w:rsid w:val="00D410AC"/>
    <w:rsid w:val="00D42A36"/>
    <w:rsid w:val="00D430C1"/>
    <w:rsid w:val="00D45F2B"/>
    <w:rsid w:val="00D47003"/>
    <w:rsid w:val="00D4771E"/>
    <w:rsid w:val="00D531E2"/>
    <w:rsid w:val="00D54817"/>
    <w:rsid w:val="00D54EB7"/>
    <w:rsid w:val="00D61E3E"/>
    <w:rsid w:val="00D6229B"/>
    <w:rsid w:val="00D62FC9"/>
    <w:rsid w:val="00D634D1"/>
    <w:rsid w:val="00D64478"/>
    <w:rsid w:val="00D71E81"/>
    <w:rsid w:val="00D74446"/>
    <w:rsid w:val="00D76520"/>
    <w:rsid w:val="00D77314"/>
    <w:rsid w:val="00D807F2"/>
    <w:rsid w:val="00D80AB5"/>
    <w:rsid w:val="00D81C8B"/>
    <w:rsid w:val="00D82CE0"/>
    <w:rsid w:val="00D82E19"/>
    <w:rsid w:val="00D85160"/>
    <w:rsid w:val="00D85CCE"/>
    <w:rsid w:val="00D85FD3"/>
    <w:rsid w:val="00D867F6"/>
    <w:rsid w:val="00D86CBF"/>
    <w:rsid w:val="00D9105D"/>
    <w:rsid w:val="00D92254"/>
    <w:rsid w:val="00D92E13"/>
    <w:rsid w:val="00D92ECB"/>
    <w:rsid w:val="00D931EC"/>
    <w:rsid w:val="00D94545"/>
    <w:rsid w:val="00D94F2F"/>
    <w:rsid w:val="00D95685"/>
    <w:rsid w:val="00D96E2B"/>
    <w:rsid w:val="00D97F7A"/>
    <w:rsid w:val="00DA0F6D"/>
    <w:rsid w:val="00DA5FF2"/>
    <w:rsid w:val="00DB21C5"/>
    <w:rsid w:val="00DB2653"/>
    <w:rsid w:val="00DB292F"/>
    <w:rsid w:val="00DB48C1"/>
    <w:rsid w:val="00DC04DE"/>
    <w:rsid w:val="00DC3F54"/>
    <w:rsid w:val="00DC4A0C"/>
    <w:rsid w:val="00DC5173"/>
    <w:rsid w:val="00DC6EF0"/>
    <w:rsid w:val="00DD032A"/>
    <w:rsid w:val="00DD0692"/>
    <w:rsid w:val="00DD0709"/>
    <w:rsid w:val="00DD1170"/>
    <w:rsid w:val="00DD5C3A"/>
    <w:rsid w:val="00DD7687"/>
    <w:rsid w:val="00DE1B4E"/>
    <w:rsid w:val="00DE3F2E"/>
    <w:rsid w:val="00DE416D"/>
    <w:rsid w:val="00DF46B4"/>
    <w:rsid w:val="00DF4E27"/>
    <w:rsid w:val="00E01819"/>
    <w:rsid w:val="00E01BBB"/>
    <w:rsid w:val="00E02560"/>
    <w:rsid w:val="00E04655"/>
    <w:rsid w:val="00E055EC"/>
    <w:rsid w:val="00E078FA"/>
    <w:rsid w:val="00E10530"/>
    <w:rsid w:val="00E1125B"/>
    <w:rsid w:val="00E1271F"/>
    <w:rsid w:val="00E12772"/>
    <w:rsid w:val="00E12D5A"/>
    <w:rsid w:val="00E13735"/>
    <w:rsid w:val="00E150A4"/>
    <w:rsid w:val="00E17EAD"/>
    <w:rsid w:val="00E20535"/>
    <w:rsid w:val="00E212D8"/>
    <w:rsid w:val="00E23394"/>
    <w:rsid w:val="00E2526F"/>
    <w:rsid w:val="00E3042A"/>
    <w:rsid w:val="00E305A4"/>
    <w:rsid w:val="00E32771"/>
    <w:rsid w:val="00E346BE"/>
    <w:rsid w:val="00E35291"/>
    <w:rsid w:val="00E42B04"/>
    <w:rsid w:val="00E46465"/>
    <w:rsid w:val="00E46CA1"/>
    <w:rsid w:val="00E46FD9"/>
    <w:rsid w:val="00E508C7"/>
    <w:rsid w:val="00E51D4F"/>
    <w:rsid w:val="00E5249E"/>
    <w:rsid w:val="00E5266D"/>
    <w:rsid w:val="00E55F2A"/>
    <w:rsid w:val="00E56FFF"/>
    <w:rsid w:val="00E57454"/>
    <w:rsid w:val="00E61128"/>
    <w:rsid w:val="00E674D4"/>
    <w:rsid w:val="00E700CD"/>
    <w:rsid w:val="00E71056"/>
    <w:rsid w:val="00E7277A"/>
    <w:rsid w:val="00E77E1D"/>
    <w:rsid w:val="00E80021"/>
    <w:rsid w:val="00E814FD"/>
    <w:rsid w:val="00E83A24"/>
    <w:rsid w:val="00E852BC"/>
    <w:rsid w:val="00E8649F"/>
    <w:rsid w:val="00E911DB"/>
    <w:rsid w:val="00E95243"/>
    <w:rsid w:val="00E9635B"/>
    <w:rsid w:val="00E97A5D"/>
    <w:rsid w:val="00EA0310"/>
    <w:rsid w:val="00EA419F"/>
    <w:rsid w:val="00EB0335"/>
    <w:rsid w:val="00EB3E25"/>
    <w:rsid w:val="00EB622D"/>
    <w:rsid w:val="00EB6C73"/>
    <w:rsid w:val="00EB6F13"/>
    <w:rsid w:val="00EB7579"/>
    <w:rsid w:val="00EC13C1"/>
    <w:rsid w:val="00EC46E4"/>
    <w:rsid w:val="00EC49E2"/>
    <w:rsid w:val="00EC55A0"/>
    <w:rsid w:val="00EC58E5"/>
    <w:rsid w:val="00ED2A4A"/>
    <w:rsid w:val="00ED4461"/>
    <w:rsid w:val="00ED4E15"/>
    <w:rsid w:val="00ED5AA6"/>
    <w:rsid w:val="00EE14CD"/>
    <w:rsid w:val="00EE2D7C"/>
    <w:rsid w:val="00EE3434"/>
    <w:rsid w:val="00EE47A7"/>
    <w:rsid w:val="00EE657E"/>
    <w:rsid w:val="00EF021E"/>
    <w:rsid w:val="00EF1FE7"/>
    <w:rsid w:val="00EF257A"/>
    <w:rsid w:val="00EF7DC0"/>
    <w:rsid w:val="00F00967"/>
    <w:rsid w:val="00F01608"/>
    <w:rsid w:val="00F01CE6"/>
    <w:rsid w:val="00F01DCD"/>
    <w:rsid w:val="00F052E8"/>
    <w:rsid w:val="00F06D10"/>
    <w:rsid w:val="00F17780"/>
    <w:rsid w:val="00F2134B"/>
    <w:rsid w:val="00F2195B"/>
    <w:rsid w:val="00F23233"/>
    <w:rsid w:val="00F2351D"/>
    <w:rsid w:val="00F243DA"/>
    <w:rsid w:val="00F2461C"/>
    <w:rsid w:val="00F24A14"/>
    <w:rsid w:val="00F252F5"/>
    <w:rsid w:val="00F25787"/>
    <w:rsid w:val="00F300BE"/>
    <w:rsid w:val="00F314AB"/>
    <w:rsid w:val="00F32BD0"/>
    <w:rsid w:val="00F34560"/>
    <w:rsid w:val="00F3792C"/>
    <w:rsid w:val="00F421C1"/>
    <w:rsid w:val="00F438FE"/>
    <w:rsid w:val="00F45347"/>
    <w:rsid w:val="00F50D01"/>
    <w:rsid w:val="00F519B3"/>
    <w:rsid w:val="00F5297A"/>
    <w:rsid w:val="00F543E7"/>
    <w:rsid w:val="00F55EDB"/>
    <w:rsid w:val="00F560C9"/>
    <w:rsid w:val="00F616CD"/>
    <w:rsid w:val="00F63E53"/>
    <w:rsid w:val="00F642BD"/>
    <w:rsid w:val="00F64522"/>
    <w:rsid w:val="00F662B1"/>
    <w:rsid w:val="00F66CAD"/>
    <w:rsid w:val="00F674C7"/>
    <w:rsid w:val="00F70679"/>
    <w:rsid w:val="00F70976"/>
    <w:rsid w:val="00F722F3"/>
    <w:rsid w:val="00F72ED2"/>
    <w:rsid w:val="00F731C2"/>
    <w:rsid w:val="00F74B57"/>
    <w:rsid w:val="00F75036"/>
    <w:rsid w:val="00F85931"/>
    <w:rsid w:val="00F869A1"/>
    <w:rsid w:val="00F90323"/>
    <w:rsid w:val="00F9165A"/>
    <w:rsid w:val="00F946E6"/>
    <w:rsid w:val="00F95F35"/>
    <w:rsid w:val="00F96C4A"/>
    <w:rsid w:val="00FA0AAC"/>
    <w:rsid w:val="00FA1780"/>
    <w:rsid w:val="00FA1923"/>
    <w:rsid w:val="00FA4829"/>
    <w:rsid w:val="00FA571E"/>
    <w:rsid w:val="00FB05B3"/>
    <w:rsid w:val="00FC431A"/>
    <w:rsid w:val="00FC4796"/>
    <w:rsid w:val="00FC4B79"/>
    <w:rsid w:val="00FD10FF"/>
    <w:rsid w:val="00FD2FA0"/>
    <w:rsid w:val="00FD3522"/>
    <w:rsid w:val="00FD4C1D"/>
    <w:rsid w:val="00FD7863"/>
    <w:rsid w:val="00FE13B6"/>
    <w:rsid w:val="00FE1A15"/>
    <w:rsid w:val="00FE26D2"/>
    <w:rsid w:val="00FE3A41"/>
    <w:rsid w:val="00FE41E6"/>
    <w:rsid w:val="00FE4337"/>
    <w:rsid w:val="00FE52BE"/>
    <w:rsid w:val="00FE7690"/>
    <w:rsid w:val="00FE7F46"/>
    <w:rsid w:val="00FF0CE6"/>
    <w:rsid w:val="00FF16FF"/>
    <w:rsid w:val="00FF3BF6"/>
    <w:rsid w:val="00FF4758"/>
    <w:rsid w:val="00FF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E31C68"/>
  <w15:docId w15:val="{7FC7D164-68CF-4364-81CF-8F5E728F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28"/>
    <w:pPr>
      <w:spacing w:after="120"/>
      <w:jc w:val="both"/>
    </w:pPr>
    <w:rPr>
      <w:rFonts w:ascii="Arial" w:hAnsi="Arial"/>
      <w:sz w:val="22"/>
      <w:szCs w:val="22"/>
      <w:lang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B5193"/>
    <w:pPr>
      <w:keepNext/>
      <w:keepLines/>
      <w:numPr>
        <w:numId w:val="1"/>
      </w:numPr>
      <w:spacing w:before="480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8B5193"/>
    <w:pPr>
      <w:keepNext/>
      <w:keepLines/>
      <w:numPr>
        <w:ilvl w:val="1"/>
        <w:numId w:val="1"/>
      </w:numPr>
      <w:spacing w:before="200"/>
      <w:outlineLvl w:val="1"/>
    </w:pPr>
    <w:rPr>
      <w:b/>
      <w:bCs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8B5193"/>
    <w:pPr>
      <w:keepNext/>
      <w:keepLines/>
      <w:numPr>
        <w:ilvl w:val="2"/>
        <w:numId w:val="1"/>
      </w:numPr>
      <w:spacing w:before="200"/>
      <w:outlineLvl w:val="2"/>
    </w:pPr>
    <w:rPr>
      <w:b/>
      <w:bCs/>
      <w:sz w:val="2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3497"/>
    <w:pPr>
      <w:keepNext/>
      <w:keepLines/>
      <w:numPr>
        <w:ilvl w:val="3"/>
        <w:numId w:val="1"/>
      </w:numPr>
      <w:spacing w:before="200"/>
      <w:outlineLvl w:val="3"/>
    </w:pPr>
    <w:rPr>
      <w:b/>
      <w:bCs/>
      <w:i/>
      <w:iCs/>
      <w:sz w:val="1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B2828"/>
    <w:pPr>
      <w:keepNext/>
      <w:keepLines/>
      <w:numPr>
        <w:ilvl w:val="4"/>
        <w:numId w:val="1"/>
      </w:numPr>
      <w:spacing w:before="200"/>
      <w:outlineLvl w:val="4"/>
    </w:pPr>
    <w:rPr>
      <w:color w:val="243F6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62E6E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2E6E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62E6E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62E6E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3"/>
    <w:qFormat/>
    <w:rsid w:val="003C7966"/>
    <w:pPr>
      <w:pBdr>
        <w:bottom w:val="single" w:sz="4" w:space="1" w:color="auto"/>
      </w:pBd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3"/>
    <w:rsid w:val="003C7966"/>
    <w:rPr>
      <w:sz w:val="22"/>
      <w:szCs w:val="22"/>
      <w:lang w:eastAsia="en-US" w:bidi="en-US"/>
    </w:rPr>
  </w:style>
  <w:style w:type="paragraph" w:styleId="Pieddepage">
    <w:name w:val="footer"/>
    <w:basedOn w:val="Normal"/>
    <w:link w:val="PieddepageCar"/>
    <w:uiPriority w:val="4"/>
    <w:qFormat/>
    <w:rsid w:val="00EC13C1"/>
    <w:pPr>
      <w:pBdr>
        <w:top w:val="single" w:sz="8" w:space="1" w:color="auto"/>
      </w:pBd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4"/>
    <w:rsid w:val="00EC13C1"/>
    <w:rPr>
      <w:sz w:val="22"/>
      <w:szCs w:val="22"/>
      <w:lang w:eastAsia="en-US"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76B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76BD"/>
    <w:rPr>
      <w:rFonts w:ascii="Tahoma" w:hAnsi="Tahoma" w:cs="Tahoma"/>
      <w:sz w:val="16"/>
      <w:szCs w:val="16"/>
      <w:lang w:eastAsia="en-US"/>
    </w:rPr>
  </w:style>
  <w:style w:type="table" w:styleId="Grilledutableau">
    <w:name w:val="Table Grid"/>
    <w:basedOn w:val="TableauNormal"/>
    <w:uiPriority w:val="39"/>
    <w:rsid w:val="00062E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B5193"/>
    <w:rPr>
      <w:rFonts w:ascii="Arial" w:hAnsi="Arial"/>
      <w:b/>
      <w:bCs/>
      <w:sz w:val="28"/>
      <w:szCs w:val="28"/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8B5193"/>
    <w:rPr>
      <w:rFonts w:ascii="Arial" w:hAnsi="Arial"/>
      <w:b/>
      <w:bCs/>
      <w:sz w:val="24"/>
      <w:szCs w:val="26"/>
      <w:lang w:bidi="en-US"/>
    </w:rPr>
  </w:style>
  <w:style w:type="character" w:customStyle="1" w:styleId="Titre3Car">
    <w:name w:val="Titre 3 Car"/>
    <w:basedOn w:val="Policepardfaut"/>
    <w:link w:val="Titre3"/>
    <w:uiPriority w:val="9"/>
    <w:rsid w:val="008B5193"/>
    <w:rPr>
      <w:rFonts w:ascii="Arial" w:hAnsi="Arial"/>
      <w:b/>
      <w:bCs/>
      <w:szCs w:val="22"/>
      <w:lang w:bidi="en-US"/>
    </w:rPr>
  </w:style>
  <w:style w:type="character" w:customStyle="1" w:styleId="Titre4Car">
    <w:name w:val="Titre 4 Car"/>
    <w:basedOn w:val="Policepardfaut"/>
    <w:link w:val="Titre4"/>
    <w:uiPriority w:val="9"/>
    <w:rsid w:val="00593497"/>
    <w:rPr>
      <w:rFonts w:ascii="Arial" w:hAnsi="Arial"/>
      <w:b/>
      <w:bCs/>
      <w:i/>
      <w:iCs/>
      <w:sz w:val="16"/>
      <w:szCs w:val="22"/>
      <w:lang w:bidi="en-US"/>
    </w:rPr>
  </w:style>
  <w:style w:type="character" w:customStyle="1" w:styleId="Titre5Car">
    <w:name w:val="Titre 5 Car"/>
    <w:basedOn w:val="Policepardfaut"/>
    <w:link w:val="Titre5"/>
    <w:uiPriority w:val="9"/>
    <w:rsid w:val="00CB2828"/>
    <w:rPr>
      <w:rFonts w:ascii="Arial" w:hAnsi="Arial"/>
      <w:color w:val="243F60"/>
      <w:sz w:val="22"/>
      <w:szCs w:val="22"/>
      <w:lang w:bidi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062E6E"/>
    <w:rPr>
      <w:rFonts w:ascii="Cambria" w:hAnsi="Cambria"/>
      <w:i/>
      <w:iCs/>
      <w:color w:val="243F60"/>
      <w:sz w:val="22"/>
      <w:szCs w:val="22"/>
      <w:lang w:bidi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062E6E"/>
    <w:rPr>
      <w:rFonts w:ascii="Cambria" w:hAnsi="Cambria"/>
      <w:i/>
      <w:iCs/>
      <w:color w:val="404040"/>
      <w:sz w:val="22"/>
      <w:szCs w:val="22"/>
      <w:lang w:bidi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062E6E"/>
    <w:rPr>
      <w:rFonts w:ascii="Cambria" w:hAnsi="Cambria"/>
      <w:color w:val="4F81BD"/>
      <w:lang w:bidi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062E6E"/>
    <w:rPr>
      <w:rFonts w:ascii="Cambria" w:hAnsi="Cambria"/>
      <w:i/>
      <w:iCs/>
      <w:color w:val="404040"/>
      <w:lang w:bidi="en-US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62E6E"/>
    <w:rPr>
      <w:b/>
      <w:bCs/>
      <w:color w:val="4F81BD"/>
      <w:sz w:val="18"/>
      <w:szCs w:val="18"/>
    </w:rPr>
  </w:style>
  <w:style w:type="paragraph" w:styleId="Titre">
    <w:name w:val="Title"/>
    <w:aliases w:val="Title principal"/>
    <w:basedOn w:val="Normal"/>
    <w:next w:val="Normal"/>
    <w:link w:val="TitreCar"/>
    <w:uiPriority w:val="5"/>
    <w:qFormat/>
    <w:rsid w:val="00DC3F54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after="240" w:line="360" w:lineRule="auto"/>
      <w:contextualSpacing/>
      <w:jc w:val="center"/>
    </w:pPr>
    <w:rPr>
      <w:b/>
      <w:spacing w:val="5"/>
      <w:kern w:val="28"/>
      <w:sz w:val="32"/>
      <w:szCs w:val="52"/>
    </w:rPr>
  </w:style>
  <w:style w:type="character" w:customStyle="1" w:styleId="TitreCar">
    <w:name w:val="Titre Car"/>
    <w:aliases w:val="Title principal Car"/>
    <w:basedOn w:val="Policepardfaut"/>
    <w:link w:val="Titre"/>
    <w:uiPriority w:val="5"/>
    <w:rsid w:val="00DC3F54"/>
    <w:rPr>
      <w:b/>
      <w:spacing w:val="5"/>
      <w:kern w:val="28"/>
      <w:sz w:val="32"/>
      <w:szCs w:val="52"/>
      <w:lang w:eastAsia="en-US" w:bidi="en-US"/>
    </w:rPr>
  </w:style>
  <w:style w:type="paragraph" w:customStyle="1" w:styleId="Enttepremirepage">
    <w:name w:val="En tête première page"/>
    <w:basedOn w:val="En-tte"/>
    <w:uiPriority w:val="4"/>
    <w:qFormat/>
    <w:rsid w:val="00EC13C1"/>
    <w:pPr>
      <w:pBdr>
        <w:bottom w:val="none" w:sz="0" w:space="0" w:color="auto"/>
      </w:pBdr>
    </w:pPr>
  </w:style>
  <w:style w:type="paragraph" w:customStyle="1" w:styleId="Pieddepagepremirepage">
    <w:name w:val="Pied de page première page"/>
    <w:basedOn w:val="Pieddepage"/>
    <w:uiPriority w:val="4"/>
    <w:qFormat/>
    <w:rsid w:val="00EC13C1"/>
    <w:pPr>
      <w:pBdr>
        <w:top w:val="none" w:sz="0" w:space="0" w:color="auto"/>
      </w:pBdr>
    </w:pPr>
  </w:style>
  <w:style w:type="character" w:styleId="lev">
    <w:name w:val="Strong"/>
    <w:basedOn w:val="Policepardfaut"/>
    <w:uiPriority w:val="22"/>
    <w:qFormat/>
    <w:rsid w:val="00062E6E"/>
    <w:rPr>
      <w:b/>
      <w:bCs/>
    </w:rPr>
  </w:style>
  <w:style w:type="character" w:styleId="Accentuation">
    <w:name w:val="Emphasis"/>
    <w:basedOn w:val="Policepardfaut"/>
    <w:uiPriority w:val="20"/>
    <w:qFormat/>
    <w:rsid w:val="00CB2828"/>
    <w:rPr>
      <w:rFonts w:ascii="Arial" w:hAnsi="Arial"/>
      <w:i/>
      <w:iCs/>
    </w:rPr>
  </w:style>
  <w:style w:type="paragraph" w:styleId="Sansinterligne">
    <w:name w:val="No Spacing"/>
    <w:uiPriority w:val="1"/>
    <w:qFormat/>
    <w:rsid w:val="00CB2828"/>
    <w:rPr>
      <w:rFonts w:ascii="Arial" w:hAnsi="Arial"/>
      <w:sz w:val="22"/>
      <w:szCs w:val="22"/>
      <w:lang w:bidi="en-US"/>
    </w:rPr>
  </w:style>
  <w:style w:type="paragraph" w:styleId="Paragraphedeliste">
    <w:name w:val="List Paragraph"/>
    <w:basedOn w:val="Normal"/>
    <w:uiPriority w:val="34"/>
    <w:qFormat/>
    <w:rsid w:val="00062E6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062E6E"/>
    <w:rPr>
      <w:i/>
      <w:iCs/>
      <w:color w:val="000000"/>
    </w:rPr>
  </w:style>
  <w:style w:type="character" w:customStyle="1" w:styleId="CitationCar">
    <w:name w:val="Citation Car"/>
    <w:basedOn w:val="Policepardfaut"/>
    <w:link w:val="Citation"/>
    <w:uiPriority w:val="29"/>
    <w:rsid w:val="00062E6E"/>
    <w:rPr>
      <w:i/>
      <w:iCs/>
      <w:color w:val="00000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62E6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62E6E"/>
    <w:rPr>
      <w:b/>
      <w:bCs/>
      <w:i/>
      <w:iCs/>
      <w:color w:val="4F81BD"/>
    </w:rPr>
  </w:style>
  <w:style w:type="character" w:styleId="Accentuationlgre">
    <w:name w:val="Subtle Emphasis"/>
    <w:basedOn w:val="Policepardfaut"/>
    <w:uiPriority w:val="19"/>
    <w:qFormat/>
    <w:rsid w:val="00CB2828"/>
    <w:rPr>
      <w:rFonts w:ascii="Arial" w:hAnsi="Arial"/>
      <w:i/>
      <w:iCs/>
      <w:color w:val="808080"/>
    </w:rPr>
  </w:style>
  <w:style w:type="character" w:styleId="Accentuationintense">
    <w:name w:val="Intense Emphasis"/>
    <w:basedOn w:val="Policepardfaut"/>
    <w:uiPriority w:val="21"/>
    <w:qFormat/>
    <w:rsid w:val="00D77314"/>
    <w:rPr>
      <w:rFonts w:ascii="Calibri" w:hAnsi="Calibri"/>
      <w:b/>
      <w:bCs/>
      <w:i/>
      <w:iCs/>
      <w:color w:val="4F81BD"/>
    </w:rPr>
  </w:style>
  <w:style w:type="character" w:styleId="Rfrencelgre">
    <w:name w:val="Subtle Reference"/>
    <w:basedOn w:val="Policepardfaut"/>
    <w:uiPriority w:val="31"/>
    <w:qFormat/>
    <w:rsid w:val="00062E6E"/>
    <w:rPr>
      <w:smallCaps/>
      <w:color w:val="C0504D"/>
      <w:u w:val="single"/>
    </w:rPr>
  </w:style>
  <w:style w:type="character" w:styleId="Rfrenceintense">
    <w:name w:val="Intense Reference"/>
    <w:basedOn w:val="Policepardfaut"/>
    <w:uiPriority w:val="32"/>
    <w:qFormat/>
    <w:rsid w:val="00062E6E"/>
    <w:rPr>
      <w:b/>
      <w:bCs/>
      <w:smallCaps/>
      <w:color w:val="C0504D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062E6E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62E6E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B3E25"/>
    <w:pPr>
      <w:tabs>
        <w:tab w:val="left" w:pos="440"/>
        <w:tab w:val="right" w:leader="dot" w:pos="9062"/>
      </w:tabs>
      <w:spacing w:before="120" w:after="0"/>
    </w:pPr>
  </w:style>
  <w:style w:type="paragraph" w:styleId="TM2">
    <w:name w:val="toc 2"/>
    <w:basedOn w:val="Normal"/>
    <w:next w:val="Normal"/>
    <w:autoRedefine/>
    <w:uiPriority w:val="39"/>
    <w:unhideWhenUsed/>
    <w:rsid w:val="00EB3E25"/>
    <w:pPr>
      <w:tabs>
        <w:tab w:val="left" w:pos="880"/>
        <w:tab w:val="right" w:leader="dot" w:pos="9062"/>
      </w:tabs>
      <w:spacing w:after="0"/>
      <w:ind w:left="221"/>
    </w:pPr>
  </w:style>
  <w:style w:type="paragraph" w:styleId="TM3">
    <w:name w:val="toc 3"/>
    <w:basedOn w:val="Normal"/>
    <w:next w:val="Normal"/>
    <w:autoRedefine/>
    <w:uiPriority w:val="39"/>
    <w:unhideWhenUsed/>
    <w:rsid w:val="00EB3E25"/>
    <w:pPr>
      <w:tabs>
        <w:tab w:val="left" w:pos="1320"/>
        <w:tab w:val="right" w:leader="dot" w:pos="9062"/>
      </w:tabs>
      <w:spacing w:after="0"/>
      <w:ind w:left="442"/>
    </w:pPr>
  </w:style>
  <w:style w:type="character" w:styleId="Lienhypertexte">
    <w:name w:val="Hyperlink"/>
    <w:basedOn w:val="Policepardfaut"/>
    <w:uiPriority w:val="99"/>
    <w:unhideWhenUsed/>
    <w:rsid w:val="00D92254"/>
    <w:rPr>
      <w:color w:val="0000F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3792C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3792C"/>
    <w:rPr>
      <w:lang w:val="en-US" w:eastAsia="en-US" w:bidi="en-US"/>
    </w:rPr>
  </w:style>
  <w:style w:type="character" w:styleId="Appelnotedebasdep">
    <w:name w:val="footnote reference"/>
    <w:basedOn w:val="Policepardfaut"/>
    <w:uiPriority w:val="99"/>
    <w:semiHidden/>
    <w:unhideWhenUsed/>
    <w:rsid w:val="00F3792C"/>
    <w:rPr>
      <w:vertAlign w:val="superscript"/>
    </w:rPr>
  </w:style>
  <w:style w:type="paragraph" w:customStyle="1" w:styleId="Tableau">
    <w:name w:val="Tableau"/>
    <w:basedOn w:val="Sansinterligne"/>
    <w:uiPriority w:val="10"/>
    <w:qFormat/>
    <w:rsid w:val="0083029F"/>
  </w:style>
  <w:style w:type="paragraph" w:customStyle="1" w:styleId="Sommaire">
    <w:name w:val="Sommaire"/>
    <w:basedOn w:val="Normal"/>
    <w:uiPriority w:val="10"/>
    <w:qFormat/>
    <w:rsid w:val="009D30D9"/>
    <w:rPr>
      <w:b/>
      <w:sz w:val="42"/>
      <w:szCs w:val="42"/>
    </w:rPr>
  </w:style>
  <w:style w:type="paragraph" w:customStyle="1" w:styleId="Enttepaysage">
    <w:name w:val="En tête paysage"/>
    <w:basedOn w:val="En-tte"/>
    <w:uiPriority w:val="4"/>
    <w:semiHidden/>
    <w:qFormat/>
    <w:rsid w:val="00302035"/>
  </w:style>
  <w:style w:type="paragraph" w:customStyle="1" w:styleId="Pieddepagepaysage">
    <w:name w:val="Pied de page paysage"/>
    <w:basedOn w:val="Pieddepage"/>
    <w:uiPriority w:val="4"/>
    <w:semiHidden/>
    <w:qFormat/>
    <w:rsid w:val="00302035"/>
    <w:pPr>
      <w:tabs>
        <w:tab w:val="clear" w:pos="9072"/>
        <w:tab w:val="right" w:pos="14034"/>
      </w:tabs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B28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B2828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  <w:lang w:eastAsia="en-US" w:bidi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F9165A"/>
    <w:rPr>
      <w:color w:val="800080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D42A3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D42A3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D42A36"/>
    <w:rPr>
      <w:rFonts w:ascii="Arial" w:hAnsi="Arial"/>
      <w:lang w:eastAsia="en-US" w:bidi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2A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2A36"/>
    <w:rPr>
      <w:rFonts w:ascii="Arial" w:hAnsi="Arial"/>
      <w:b/>
      <w:bCs/>
      <w:lang w:eastAsia="en-US" w:bidi="en-US"/>
    </w:rPr>
  </w:style>
  <w:style w:type="paragraph" w:customStyle="1" w:styleId="Default">
    <w:name w:val="Default"/>
    <w:rsid w:val="00E346B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st1">
    <w:name w:val="st1"/>
    <w:basedOn w:val="Policepardfaut"/>
    <w:rsid w:val="00BD7928"/>
  </w:style>
  <w:style w:type="paragraph" w:customStyle="1" w:styleId="Grandelistepuces">
    <w:name w:val="Grande liste à puces"/>
    <w:basedOn w:val="Normal"/>
    <w:next w:val="Normal"/>
    <w:uiPriority w:val="6"/>
    <w:qFormat/>
    <w:rsid w:val="00A01AF7"/>
    <w:pPr>
      <w:numPr>
        <w:numId w:val="7"/>
      </w:numPr>
      <w:tabs>
        <w:tab w:val="left" w:pos="300"/>
      </w:tabs>
      <w:suppressAutoHyphens/>
      <w:spacing w:before="40" w:after="40"/>
      <w:jc w:val="left"/>
    </w:pPr>
    <w:rPr>
      <w:rFonts w:asciiTheme="minorHAnsi" w:hAnsiTheme="minorHAnsi"/>
      <w:sz w:val="24"/>
      <w:szCs w:val="24"/>
      <w:lang w:eastAsia="fr-FR" w:bidi="ar-SA"/>
    </w:rPr>
  </w:style>
  <w:style w:type="paragraph" w:styleId="NormalWeb">
    <w:name w:val="Normal (Web)"/>
    <w:basedOn w:val="Normal"/>
    <w:uiPriority w:val="99"/>
    <w:unhideWhenUsed/>
    <w:rsid w:val="008C39F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fr-FR" w:bidi="ar-SA"/>
    </w:rPr>
  </w:style>
  <w:style w:type="paragraph" w:customStyle="1" w:styleId="Pgarde-T3">
    <w:name w:val="Pgarde - T3"/>
    <w:basedOn w:val="Normal"/>
    <w:uiPriority w:val="19"/>
    <w:rsid w:val="004E34E7"/>
    <w:pPr>
      <w:spacing w:before="360" w:after="0"/>
      <w:ind w:left="680" w:right="454"/>
    </w:pPr>
    <w:rPr>
      <w:rFonts w:eastAsiaTheme="minorHAnsi" w:cstheme="minorBidi"/>
      <w:color w:val="FFFFFF" w:themeColor="background1"/>
      <w:sz w:val="36"/>
      <w:lang w:bidi="ar-SA"/>
    </w:rPr>
  </w:style>
  <w:style w:type="character" w:styleId="Mentionnonrsolue">
    <w:name w:val="Unresolved Mention"/>
    <w:basedOn w:val="Policepardfaut"/>
    <w:uiPriority w:val="99"/>
    <w:semiHidden/>
    <w:unhideWhenUsed/>
    <w:rsid w:val="00F616CD"/>
    <w:rPr>
      <w:color w:val="605E5C"/>
      <w:shd w:val="clear" w:color="auto" w:fill="E1DFDD"/>
    </w:rPr>
  </w:style>
  <w:style w:type="paragraph" w:styleId="Listepuces">
    <w:name w:val="List Bullet"/>
    <w:basedOn w:val="Normal"/>
    <w:uiPriority w:val="4"/>
    <w:qFormat/>
    <w:rsid w:val="00421520"/>
    <w:pPr>
      <w:numPr>
        <w:numId w:val="58"/>
      </w:numPr>
      <w:tabs>
        <w:tab w:val="clear" w:pos="357"/>
      </w:tabs>
      <w:spacing w:line="276" w:lineRule="auto"/>
      <w:contextualSpacing/>
    </w:pPr>
    <w:rPr>
      <w:rFonts w:eastAsiaTheme="minorHAnsi" w:cstheme="minorBidi"/>
      <w:color w:val="000000" w:themeColor="text1"/>
      <w:sz w:val="20"/>
      <w:szCs w:val="20"/>
      <w:lang w:bidi="ar-SA"/>
    </w:rPr>
  </w:style>
  <w:style w:type="paragraph" w:customStyle="1" w:styleId="Tetepara">
    <w:name w:val="Tete_para"/>
    <w:basedOn w:val="Normal"/>
    <w:next w:val="Normal"/>
    <w:link w:val="TeteparaCar"/>
    <w:autoRedefine/>
    <w:uiPriority w:val="2"/>
    <w:qFormat/>
    <w:rsid w:val="00421520"/>
    <w:pPr>
      <w:keepNext/>
      <w:spacing w:before="120" w:after="0" w:line="276" w:lineRule="auto"/>
    </w:pPr>
    <w:rPr>
      <w:b/>
      <w:color w:val="444444"/>
      <w:sz w:val="26"/>
      <w:szCs w:val="24"/>
      <w:u w:val="single"/>
      <w:lang w:eastAsia="fr-FR"/>
    </w:rPr>
  </w:style>
  <w:style w:type="character" w:customStyle="1" w:styleId="TeteparaCar">
    <w:name w:val="Tete_para Car"/>
    <w:basedOn w:val="Titre3Car"/>
    <w:link w:val="Tetepara"/>
    <w:uiPriority w:val="2"/>
    <w:rsid w:val="00421520"/>
    <w:rPr>
      <w:rFonts w:ascii="Arial" w:hAnsi="Arial"/>
      <w:b/>
      <w:bCs w:val="0"/>
      <w:color w:val="444444"/>
      <w:sz w:val="26"/>
      <w:szCs w:val="24"/>
      <w:u w:val="single"/>
      <w:lang w:eastAsia="fr-FR" w:bidi="en-US"/>
    </w:rPr>
  </w:style>
  <w:style w:type="paragraph" w:styleId="Rvision">
    <w:name w:val="Revision"/>
    <w:hidden/>
    <w:uiPriority w:val="99"/>
    <w:semiHidden/>
    <w:rsid w:val="00657117"/>
    <w:rPr>
      <w:rFonts w:ascii="Arial" w:hAnsi="Arial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macary\Application%20Data\Microsoft\Templates\ASIP-COMMUN\ASIP_STANDARD_DOC_100530_v0.7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C31D2-3567-401A-AC75-276E275B1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ASIP_STANDARD_DOC_100530_v0.7.0.dotx</Template>
  <TotalTime>386</TotalTime>
  <Pages>5</Pages>
  <Words>519</Words>
  <Characters>2859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ASIP</Company>
  <LinksUpToDate>false</LinksUpToDate>
  <CharactersWithSpaces>3372</CharactersWithSpaces>
  <SharedDoc>false</SharedDoc>
  <HLinks>
    <vt:vector size="24" baseType="variant">
      <vt:variant>
        <vt:i4>1114161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_Toc219794342</vt:lpwstr>
      </vt:variant>
      <vt:variant>
        <vt:i4>1114161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_Toc219794341</vt:lpwstr>
      </vt:variant>
      <vt:variant>
        <vt:i4>1114161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_Toc219794340</vt:lpwstr>
      </vt:variant>
      <vt:variant>
        <vt:i4>1441841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_Toc219794339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ASIP</dc:creator>
  <cp:lastModifiedBy>Nidal MAHRAZ</cp:lastModifiedBy>
  <cp:revision>27</cp:revision>
  <cp:lastPrinted>2021-03-16T09:21:00Z</cp:lastPrinted>
  <dcterms:created xsi:type="dcterms:W3CDTF">2023-01-03T14:35:00Z</dcterms:created>
  <dcterms:modified xsi:type="dcterms:W3CDTF">2023-04-07T12:17:00Z</dcterms:modified>
</cp:coreProperties>
</file>